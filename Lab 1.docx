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AB19C" w14:textId="4E9CFD67" w:rsidR="00AE0984" w:rsidRPr="00B21AEA" w:rsidRDefault="00AE0984" w:rsidP="00AE0984">
      <w:pPr>
        <w:jc w:val="right"/>
        <w:rPr>
          <w:rFonts w:ascii="JetBrains Mono" w:hAnsi="JetBrains Mono" w:cs="JetBrains Mono"/>
        </w:rPr>
      </w:pPr>
      <w:r w:rsidRPr="00B21AEA">
        <w:rPr>
          <w:rFonts w:ascii="JetBrains Mono" w:hAnsi="JetBrains Mono" w:cs="JetBrains Mono"/>
          <w:b/>
          <w:bCs/>
        </w:rPr>
        <w:t>Date</w:t>
      </w:r>
      <w:r w:rsidRPr="00B21AEA">
        <w:rPr>
          <w:rFonts w:ascii="JetBrains Mono" w:hAnsi="JetBrains Mono" w:cs="JetBrains Mono"/>
        </w:rPr>
        <w:t xml:space="preserve">: </w:t>
      </w:r>
      <w:r w:rsidR="00FC033A" w:rsidRPr="00B21AEA">
        <w:rPr>
          <w:rFonts w:ascii="JetBrains Mono" w:hAnsi="JetBrains Mono" w:cs="JetBrains Mono"/>
        </w:rPr>
        <w:t>04</w:t>
      </w:r>
      <w:r w:rsidRPr="00B21AEA">
        <w:rPr>
          <w:rFonts w:ascii="JetBrains Mono" w:hAnsi="JetBrains Mono" w:cs="JetBrains Mono"/>
        </w:rPr>
        <w:t>/</w:t>
      </w:r>
      <w:r w:rsidR="00FC033A" w:rsidRPr="00B21AEA">
        <w:rPr>
          <w:rFonts w:ascii="JetBrains Mono" w:hAnsi="JetBrains Mono" w:cs="JetBrains Mono"/>
        </w:rPr>
        <w:t>08/2021</w:t>
      </w:r>
    </w:p>
    <w:p w14:paraId="529C7AD9" w14:textId="77777777" w:rsidR="00AE0984" w:rsidRPr="00B21AEA" w:rsidRDefault="00AE0984" w:rsidP="00AE0984">
      <w:pPr>
        <w:rPr>
          <w:rFonts w:ascii="JetBrains Mono" w:hAnsi="JetBrains Mono" w:cs="JetBrains Mono"/>
        </w:rPr>
      </w:pPr>
    </w:p>
    <w:p w14:paraId="5821B41E" w14:textId="4E1AE020" w:rsidR="00AE0984" w:rsidRPr="00B21AEA" w:rsidRDefault="00AE0984" w:rsidP="00AE0984">
      <w:pPr>
        <w:rPr>
          <w:rFonts w:ascii="JetBrains Mono" w:hAnsi="JetBrains Mono" w:cs="JetBrains Mono"/>
          <w:sz w:val="56"/>
          <w:szCs w:val="56"/>
        </w:rPr>
      </w:pPr>
      <w:r w:rsidRPr="00B21AEA">
        <w:rPr>
          <w:rFonts w:ascii="JetBrains Mono" w:hAnsi="JetBrains Mono" w:cs="JetBrains Mono"/>
          <w:sz w:val="56"/>
          <w:szCs w:val="56"/>
        </w:rPr>
        <w:t xml:space="preserve">Practical </w:t>
      </w:r>
      <w:r w:rsidR="00FC033A" w:rsidRPr="00B21AEA">
        <w:rPr>
          <w:rFonts w:ascii="JetBrains Mono" w:hAnsi="JetBrains Mono" w:cs="JetBrains Mono"/>
          <w:sz w:val="56"/>
          <w:szCs w:val="56"/>
        </w:rPr>
        <w:t>1</w:t>
      </w:r>
      <w:r w:rsidRPr="00B21AEA">
        <w:rPr>
          <w:rFonts w:ascii="JetBrains Mono" w:hAnsi="JetBrains Mono" w:cs="JetBrains Mono"/>
          <w:sz w:val="56"/>
          <w:szCs w:val="56"/>
        </w:rPr>
        <w:t>:</w:t>
      </w:r>
    </w:p>
    <w:p w14:paraId="2007C236" w14:textId="5E7DBABC" w:rsidR="00AE0984" w:rsidRPr="00B21AEA" w:rsidRDefault="00FC033A" w:rsidP="00AE0984">
      <w:pPr>
        <w:rPr>
          <w:rFonts w:ascii="JetBrains Mono" w:hAnsi="JetBrains Mono" w:cs="JetBrains Mono"/>
          <w:color w:val="2E74B5" w:themeColor="accent5" w:themeShade="BF"/>
          <w:sz w:val="32"/>
          <w:szCs w:val="32"/>
        </w:rPr>
      </w:pPr>
      <w:r w:rsidRPr="00B21AEA">
        <w:rPr>
          <w:rFonts w:ascii="JetBrains Mono" w:hAnsi="JetBrains Mono" w:cs="JetBrains Mono"/>
          <w:sz w:val="32"/>
          <w:szCs w:val="32"/>
        </w:rPr>
        <w:t>2CSDE85</w:t>
      </w:r>
      <w:r w:rsidR="00AE0984" w:rsidRPr="00B21AEA">
        <w:rPr>
          <w:rFonts w:ascii="JetBrains Mono" w:hAnsi="JetBrains Mono" w:cs="JetBrains Mono"/>
          <w:sz w:val="32"/>
          <w:szCs w:val="32"/>
        </w:rPr>
        <w:t xml:space="preserve"> – </w:t>
      </w:r>
      <w:r w:rsidRPr="00B21AEA">
        <w:rPr>
          <w:rFonts w:ascii="JetBrains Mono" w:hAnsi="JetBrains Mono" w:cs="JetBrains Mono"/>
          <w:color w:val="2E74B5" w:themeColor="accent5" w:themeShade="BF"/>
          <w:sz w:val="32"/>
          <w:szCs w:val="32"/>
        </w:rPr>
        <w:t>Artificial Intelligence</w:t>
      </w:r>
    </w:p>
    <w:p w14:paraId="64B246E4" w14:textId="77777777" w:rsidR="00AE0984" w:rsidRPr="00B21AEA" w:rsidRDefault="00AE0984" w:rsidP="00AE0984">
      <w:pPr>
        <w:rPr>
          <w:rFonts w:ascii="JetBrains Mono" w:hAnsi="JetBrains Mono" w:cs="JetBrains Mono"/>
          <w:sz w:val="32"/>
          <w:szCs w:val="32"/>
        </w:rPr>
      </w:pPr>
    </w:p>
    <w:p w14:paraId="2656784A" w14:textId="77777777" w:rsidR="00AE0984" w:rsidRPr="00B21AEA" w:rsidRDefault="00AE0984" w:rsidP="00AE0984">
      <w:pPr>
        <w:rPr>
          <w:rFonts w:ascii="JetBrains Mono" w:hAnsi="JetBrains Mono" w:cs="JetBrains Mono"/>
        </w:rPr>
      </w:pPr>
      <w:r w:rsidRPr="00B21AEA">
        <w:rPr>
          <w:rFonts w:ascii="JetBrains Mono" w:hAnsi="JetBrains Mono" w:cs="JetBrains Mono"/>
          <w:color w:val="2E74B5" w:themeColor="accent5" w:themeShade="BF"/>
        </w:rPr>
        <w:t>Name</w:t>
      </w:r>
      <w:r w:rsidRPr="00B21AEA">
        <w:rPr>
          <w:rFonts w:ascii="JetBrains Mono" w:hAnsi="JetBrains Mono" w:cs="JetBrains Mono"/>
        </w:rPr>
        <w:t>: Shrey Viradiya</w:t>
      </w:r>
    </w:p>
    <w:p w14:paraId="5E517218" w14:textId="77777777" w:rsidR="00AE0984" w:rsidRPr="00B21AEA" w:rsidRDefault="00AE0984" w:rsidP="00AE0984">
      <w:pPr>
        <w:rPr>
          <w:rFonts w:ascii="JetBrains Mono" w:hAnsi="JetBrains Mono" w:cs="JetBrains Mono"/>
        </w:rPr>
      </w:pPr>
      <w:r w:rsidRPr="00B21AEA">
        <w:rPr>
          <w:rFonts w:ascii="JetBrains Mono" w:hAnsi="JetBrains Mono" w:cs="JetBrains Mono"/>
          <w:color w:val="2E74B5" w:themeColor="accent5" w:themeShade="BF"/>
        </w:rPr>
        <w:t>Roll No</w:t>
      </w:r>
      <w:r w:rsidRPr="00B21AEA">
        <w:rPr>
          <w:rFonts w:ascii="JetBrains Mono" w:hAnsi="JetBrains Mono" w:cs="JetBrains Mono"/>
        </w:rPr>
        <w:t>: 18BCE259</w:t>
      </w:r>
    </w:p>
    <w:p w14:paraId="7592D9EF" w14:textId="77777777" w:rsidR="00AE0984" w:rsidRPr="00B21AEA" w:rsidRDefault="00AE0984" w:rsidP="00AE0984">
      <w:pPr>
        <w:rPr>
          <w:rFonts w:ascii="JetBrains Mono" w:hAnsi="JetBrains Mono" w:cs="JetBrains Mono"/>
        </w:rPr>
      </w:pPr>
    </w:p>
    <w:p w14:paraId="1DBF9026" w14:textId="77777777" w:rsidR="00AE0984" w:rsidRPr="00B21AEA" w:rsidRDefault="00AE0984" w:rsidP="00AE0984">
      <w:pPr>
        <w:jc w:val="center"/>
        <w:rPr>
          <w:rFonts w:ascii="JetBrains Mono" w:hAnsi="JetBrains Mono" w:cs="JetBrains Mono"/>
        </w:rPr>
      </w:pPr>
      <w:r w:rsidRPr="00B21AEA">
        <w:rPr>
          <w:rFonts w:ascii="JetBrains Mono" w:hAnsi="JetBrains Mono" w:cs="JetBrains Mono"/>
          <w:color w:val="2E74B5" w:themeColor="accent5" w:themeShade="BF"/>
        </w:rPr>
        <w:t>Aim</w:t>
      </w:r>
      <w:r w:rsidRPr="00B21AEA">
        <w:rPr>
          <w:rFonts w:ascii="JetBrains Mono" w:hAnsi="JetBrains Mono" w:cs="JetBrains Mono"/>
        </w:rPr>
        <w:t>:</w:t>
      </w:r>
    </w:p>
    <w:p w14:paraId="5909D20D" w14:textId="768F988D" w:rsidR="00AE0984" w:rsidRPr="00B21AEA" w:rsidRDefault="00FC033A" w:rsidP="00AE0984">
      <w:pPr>
        <w:jc w:val="center"/>
        <w:rPr>
          <w:rFonts w:ascii="JetBrains Mono" w:hAnsi="JetBrains Mono" w:cs="JetBrains Mono"/>
        </w:rPr>
      </w:pPr>
      <w:r w:rsidRPr="00B21AEA">
        <w:rPr>
          <w:rFonts w:ascii="JetBrains Mono" w:hAnsi="JetBrains Mono" w:cs="JetBrains Mono"/>
        </w:rPr>
        <w:t>Explore open-source AI tools. Submit a Write-up on AI tools</w:t>
      </w:r>
      <w:r w:rsidR="00CD017E" w:rsidRPr="00B21AEA">
        <w:rPr>
          <w:rFonts w:ascii="JetBrains Mono" w:hAnsi="JetBrains Mono" w:cs="JetBrains Mono"/>
        </w:rPr>
        <w:t>.</w:t>
      </w:r>
    </w:p>
    <w:p w14:paraId="68CC2B2A" w14:textId="77777777" w:rsidR="00AE0984" w:rsidRPr="00B21AEA" w:rsidRDefault="00AE0984" w:rsidP="00AE0984">
      <w:pPr>
        <w:jc w:val="center"/>
        <w:rPr>
          <w:rFonts w:ascii="JetBrains Mono" w:hAnsi="JetBrains Mono" w:cs="JetBrains Mono"/>
        </w:rPr>
      </w:pPr>
    </w:p>
    <w:p w14:paraId="7BA0E06B" w14:textId="77777777" w:rsidR="00AE0984" w:rsidRPr="00B21AEA" w:rsidRDefault="00AE0984" w:rsidP="00AE0984">
      <w:pPr>
        <w:rPr>
          <w:rFonts w:ascii="JetBrains Mono" w:hAnsi="JetBrains Mono" w:cs="JetBrains Mono"/>
        </w:rPr>
      </w:pPr>
      <w:r w:rsidRPr="00B21AEA">
        <w:rPr>
          <w:rFonts w:ascii="JetBrains Mono" w:hAnsi="JetBrains Mono" w:cs="JetBrains Mono"/>
        </w:rPr>
        <w:br w:type="page"/>
      </w:r>
    </w:p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1696"/>
        <w:gridCol w:w="5387"/>
        <w:gridCol w:w="3827"/>
        <w:gridCol w:w="3402"/>
      </w:tblGrid>
      <w:tr w:rsidR="00F51BC1" w:rsidRPr="00B21AEA" w14:paraId="705D0EB6" w14:textId="77777777" w:rsidTr="0000086C">
        <w:tc>
          <w:tcPr>
            <w:tcW w:w="1696" w:type="dxa"/>
          </w:tcPr>
          <w:p w14:paraId="5D070D7D" w14:textId="7DFD4117" w:rsidR="00F51BC1" w:rsidRPr="00B21AEA" w:rsidRDefault="00F51BC1" w:rsidP="00894A52">
            <w:pPr>
              <w:spacing w:line="360" w:lineRule="auto"/>
              <w:rPr>
                <w:rFonts w:ascii="JetBrains Mono" w:hAnsi="JetBrains Mono" w:cs="JetBrains Mono"/>
                <w:b/>
                <w:bCs/>
              </w:rPr>
            </w:pPr>
            <w:r w:rsidRPr="00B21AEA">
              <w:rPr>
                <w:rFonts w:ascii="JetBrains Mono" w:hAnsi="JetBrains Mono" w:cs="JetBrains Mono"/>
                <w:b/>
                <w:bCs/>
              </w:rPr>
              <w:lastRenderedPageBreak/>
              <w:t>Tool Name</w:t>
            </w:r>
          </w:p>
        </w:tc>
        <w:tc>
          <w:tcPr>
            <w:tcW w:w="5387" w:type="dxa"/>
          </w:tcPr>
          <w:p w14:paraId="729D52BE" w14:textId="4A353498" w:rsidR="00F51BC1" w:rsidRPr="00B21AEA" w:rsidRDefault="00F51BC1" w:rsidP="00B619EE">
            <w:pPr>
              <w:spacing w:line="360" w:lineRule="auto"/>
              <w:rPr>
                <w:rFonts w:ascii="JetBrains Mono" w:hAnsi="JetBrains Mono" w:cs="JetBrains Mono"/>
                <w:b/>
                <w:bCs/>
              </w:rPr>
            </w:pPr>
            <w:r w:rsidRPr="00B21AEA">
              <w:rPr>
                <w:rFonts w:ascii="JetBrains Mono" w:hAnsi="JetBrains Mono" w:cs="JetBrains Mono"/>
                <w:b/>
                <w:bCs/>
              </w:rPr>
              <w:t>Advantages/ Best Suitable Scenarios</w:t>
            </w:r>
          </w:p>
        </w:tc>
        <w:tc>
          <w:tcPr>
            <w:tcW w:w="3827" w:type="dxa"/>
          </w:tcPr>
          <w:p w14:paraId="2E345283" w14:textId="66DC46B6" w:rsidR="00F51BC1" w:rsidRPr="00B21AEA" w:rsidRDefault="00F51BC1" w:rsidP="00B619EE">
            <w:pPr>
              <w:spacing w:line="360" w:lineRule="auto"/>
              <w:rPr>
                <w:rFonts w:ascii="JetBrains Mono" w:hAnsi="JetBrains Mono" w:cs="JetBrains Mono"/>
                <w:b/>
                <w:bCs/>
              </w:rPr>
            </w:pPr>
            <w:r>
              <w:rPr>
                <w:rFonts w:ascii="JetBrains Mono" w:hAnsi="JetBrains Mono" w:cs="JetBrains Mono"/>
                <w:b/>
                <w:bCs/>
              </w:rPr>
              <w:t>Disadvantages</w:t>
            </w:r>
          </w:p>
        </w:tc>
        <w:tc>
          <w:tcPr>
            <w:tcW w:w="3402" w:type="dxa"/>
          </w:tcPr>
          <w:p w14:paraId="187C372A" w14:textId="1510525C" w:rsidR="00F51BC1" w:rsidRPr="00B21AEA" w:rsidRDefault="00F51BC1" w:rsidP="00B619EE">
            <w:pPr>
              <w:spacing w:line="360" w:lineRule="auto"/>
              <w:rPr>
                <w:rFonts w:ascii="JetBrains Mono" w:hAnsi="JetBrains Mono" w:cs="JetBrains Mono"/>
                <w:b/>
                <w:bCs/>
              </w:rPr>
            </w:pPr>
            <w:r w:rsidRPr="00B21AEA">
              <w:rPr>
                <w:rFonts w:ascii="JetBrains Mono" w:hAnsi="JetBrains Mono" w:cs="JetBrains Mono"/>
                <w:b/>
                <w:bCs/>
              </w:rPr>
              <w:t>Applications</w:t>
            </w:r>
          </w:p>
        </w:tc>
      </w:tr>
      <w:tr w:rsidR="00F51BC1" w:rsidRPr="00B21AEA" w14:paraId="16AF3849" w14:textId="77777777" w:rsidTr="0000086C">
        <w:tc>
          <w:tcPr>
            <w:tcW w:w="1696" w:type="dxa"/>
          </w:tcPr>
          <w:p w14:paraId="3D0A4EC2" w14:textId="5613378F" w:rsidR="00F51BC1" w:rsidRPr="00B21AEA" w:rsidRDefault="00F51BC1" w:rsidP="00894A52">
            <w:pPr>
              <w:spacing w:line="360" w:lineRule="auto"/>
              <w:rPr>
                <w:rFonts w:ascii="JetBrains Mono" w:hAnsi="JetBrains Mono" w:cs="JetBrains Mono"/>
              </w:rPr>
            </w:pPr>
            <w:r w:rsidRPr="00B21AEA">
              <w:rPr>
                <w:rFonts w:ascii="JetBrains Mono" w:hAnsi="JetBrains Mono" w:cs="JetBrains Mono"/>
                <w:color w:val="000000"/>
                <w:spacing w:val="4"/>
              </w:rPr>
              <w:t>Scikit Learn</w:t>
            </w:r>
          </w:p>
        </w:tc>
        <w:tc>
          <w:tcPr>
            <w:tcW w:w="5387" w:type="dxa"/>
          </w:tcPr>
          <w:p w14:paraId="08211EFE" w14:textId="77777777" w:rsidR="00F51BC1" w:rsidRDefault="00F51BC1" w:rsidP="00B619E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JetBrains Mono" w:hAnsi="JetBrains Mono" w:cs="JetBrains Mono"/>
              </w:rPr>
            </w:pPr>
            <w:r w:rsidRPr="00B21AEA">
              <w:rPr>
                <w:rFonts w:ascii="JetBrains Mono" w:hAnsi="JetBrains Mono" w:cs="JetBrains Mono"/>
              </w:rPr>
              <w:t>Open</w:t>
            </w:r>
            <w:r>
              <w:rPr>
                <w:rFonts w:ascii="JetBrains Mono" w:hAnsi="JetBrains Mono" w:cs="JetBrains Mono"/>
              </w:rPr>
              <w:t xml:space="preserve"> Source</w:t>
            </w:r>
          </w:p>
          <w:p w14:paraId="477FE506" w14:textId="77777777" w:rsidR="00F51BC1" w:rsidRDefault="00F51BC1" w:rsidP="00B619E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Classical Machine Learning algorithms implemented</w:t>
            </w:r>
          </w:p>
          <w:p w14:paraId="1F3C319C" w14:textId="77777777" w:rsidR="00F51BC1" w:rsidRDefault="00F51BC1" w:rsidP="00B619E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Well known</w:t>
            </w:r>
          </w:p>
          <w:p w14:paraId="4F7C3F05" w14:textId="0F287C7B" w:rsidR="00F51BC1" w:rsidRPr="00B21AEA" w:rsidRDefault="00F51BC1" w:rsidP="00F51BC1">
            <w:pPr>
              <w:pStyle w:val="ListParagraph"/>
              <w:spacing w:line="360" w:lineRule="auto"/>
              <w:rPr>
                <w:rFonts w:ascii="JetBrains Mono" w:hAnsi="JetBrains Mono" w:cs="JetBrains Mono"/>
              </w:rPr>
            </w:pPr>
          </w:p>
        </w:tc>
        <w:tc>
          <w:tcPr>
            <w:tcW w:w="3827" w:type="dxa"/>
          </w:tcPr>
          <w:p w14:paraId="5E881898" w14:textId="2368CEC6" w:rsidR="00F51BC1" w:rsidRDefault="00F51BC1" w:rsidP="00B619E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 xml:space="preserve">Not best for achieving </w:t>
            </w:r>
            <w:r w:rsidR="00742337">
              <w:rPr>
                <w:rFonts w:ascii="JetBrains Mono" w:hAnsi="JetBrains Mono" w:cs="JetBrains Mono"/>
              </w:rPr>
              <w:t xml:space="preserve">the </w:t>
            </w:r>
            <w:r w:rsidR="00484E10">
              <w:rPr>
                <w:rFonts w:ascii="JetBrains Mono" w:hAnsi="JetBrains Mono" w:cs="JetBrains Mono"/>
              </w:rPr>
              <w:t>state-of-the-art</w:t>
            </w:r>
            <w:r>
              <w:rPr>
                <w:rFonts w:ascii="JetBrains Mono" w:hAnsi="JetBrains Mono" w:cs="JetBrains Mono"/>
              </w:rPr>
              <w:t xml:space="preserve"> results</w:t>
            </w:r>
          </w:p>
          <w:p w14:paraId="5D742283" w14:textId="0E813DB2" w:rsidR="00F51BC1" w:rsidRDefault="00F51BC1" w:rsidP="00B619E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No GPUs support</w:t>
            </w:r>
          </w:p>
        </w:tc>
        <w:tc>
          <w:tcPr>
            <w:tcW w:w="3402" w:type="dxa"/>
          </w:tcPr>
          <w:p w14:paraId="6C8A74C9" w14:textId="284E432F" w:rsidR="00F51BC1" w:rsidRPr="00B21AEA" w:rsidRDefault="00F51BC1" w:rsidP="00B619E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Classical Machine Learning Algorithms</w:t>
            </w:r>
          </w:p>
        </w:tc>
      </w:tr>
      <w:tr w:rsidR="00F51BC1" w:rsidRPr="00B21AEA" w14:paraId="40A79B90" w14:textId="77777777" w:rsidTr="0000086C">
        <w:tc>
          <w:tcPr>
            <w:tcW w:w="1696" w:type="dxa"/>
          </w:tcPr>
          <w:p w14:paraId="5B0F0656" w14:textId="3A473D65" w:rsidR="00F51BC1" w:rsidRPr="00B21AEA" w:rsidRDefault="00F51BC1" w:rsidP="00894A52">
            <w:pPr>
              <w:spacing w:line="360" w:lineRule="auto"/>
              <w:rPr>
                <w:rFonts w:ascii="JetBrains Mono" w:hAnsi="JetBrains Mono" w:cs="JetBrains Mono"/>
              </w:rPr>
            </w:pPr>
            <w:r w:rsidRPr="00B21AEA">
              <w:rPr>
                <w:rFonts w:ascii="JetBrains Mono" w:hAnsi="JetBrains Mono" w:cs="JetBrains Mono"/>
                <w:color w:val="000000"/>
                <w:spacing w:val="4"/>
              </w:rPr>
              <w:t>TensorFlow</w:t>
            </w:r>
          </w:p>
        </w:tc>
        <w:tc>
          <w:tcPr>
            <w:tcW w:w="5387" w:type="dxa"/>
          </w:tcPr>
          <w:p w14:paraId="11217147" w14:textId="77777777" w:rsidR="00F51BC1" w:rsidRDefault="00F51BC1" w:rsidP="00B619E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Deep Learning Library</w:t>
            </w:r>
          </w:p>
          <w:p w14:paraId="072937C7" w14:textId="77777777" w:rsidR="00F51BC1" w:rsidRDefault="00F51BC1" w:rsidP="00B619E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Open Source</w:t>
            </w:r>
          </w:p>
          <w:p w14:paraId="00EBBEF7" w14:textId="77777777" w:rsidR="00F51BC1" w:rsidRDefault="00F51BC1" w:rsidP="00B619E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GPU / TPU compatible</w:t>
            </w:r>
          </w:p>
          <w:p w14:paraId="016F81DD" w14:textId="77777777" w:rsidR="00F51BC1" w:rsidRDefault="00F51BC1" w:rsidP="00B619E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Managed by Google</w:t>
            </w:r>
          </w:p>
          <w:p w14:paraId="58671709" w14:textId="77777777" w:rsidR="00F51BC1" w:rsidRDefault="00F51BC1" w:rsidP="00B619E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Scalable to multiple GPU</w:t>
            </w:r>
          </w:p>
          <w:p w14:paraId="6A72E576" w14:textId="0754624E" w:rsidR="00F51BC1" w:rsidRPr="00B21AEA" w:rsidRDefault="00F51BC1" w:rsidP="00B619E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Quite used in research work</w:t>
            </w:r>
          </w:p>
        </w:tc>
        <w:tc>
          <w:tcPr>
            <w:tcW w:w="3827" w:type="dxa"/>
          </w:tcPr>
          <w:p w14:paraId="3B6A8908" w14:textId="77777777" w:rsidR="00F51BC1" w:rsidRDefault="00F51BC1" w:rsidP="00B619E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Steep Learning Curve</w:t>
            </w:r>
          </w:p>
          <w:p w14:paraId="44AB20AA" w14:textId="2CDB8E36" w:rsidR="00F51BC1" w:rsidRDefault="00F51BC1" w:rsidP="00B619E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Installation can be troublesome for some system</w:t>
            </w:r>
          </w:p>
        </w:tc>
        <w:tc>
          <w:tcPr>
            <w:tcW w:w="3402" w:type="dxa"/>
          </w:tcPr>
          <w:p w14:paraId="6980CEBC" w14:textId="76D64A73" w:rsidR="00F51BC1" w:rsidRDefault="009E4A38" w:rsidP="00B619E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Computer</w:t>
            </w:r>
            <w:r w:rsidR="00F51BC1">
              <w:rPr>
                <w:rFonts w:ascii="JetBrains Mono" w:hAnsi="JetBrains Mono" w:cs="JetBrains Mono"/>
              </w:rPr>
              <w:t xml:space="preserve"> Vision</w:t>
            </w:r>
          </w:p>
          <w:p w14:paraId="78436D42" w14:textId="243FFFCF" w:rsidR="00F51BC1" w:rsidRDefault="00F51BC1" w:rsidP="00B619E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NLP</w:t>
            </w:r>
          </w:p>
          <w:p w14:paraId="464579CC" w14:textId="725E5987" w:rsidR="00F51BC1" w:rsidRDefault="00F51BC1" w:rsidP="00B619E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Time series</w:t>
            </w:r>
          </w:p>
          <w:p w14:paraId="54D9C000" w14:textId="1D48B4F2" w:rsidR="00F51BC1" w:rsidRPr="00B21AEA" w:rsidRDefault="00F51BC1" w:rsidP="00B619E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Heavy Computing</w:t>
            </w:r>
          </w:p>
        </w:tc>
      </w:tr>
      <w:tr w:rsidR="00F51BC1" w:rsidRPr="00B21AEA" w14:paraId="3EE1C1B6" w14:textId="77777777" w:rsidTr="0000086C">
        <w:tc>
          <w:tcPr>
            <w:tcW w:w="1696" w:type="dxa"/>
          </w:tcPr>
          <w:p w14:paraId="7907BBCD" w14:textId="5A0B1A5D" w:rsidR="00F51BC1" w:rsidRPr="00B21AEA" w:rsidRDefault="00F51BC1" w:rsidP="00894A52">
            <w:pPr>
              <w:spacing w:line="360" w:lineRule="auto"/>
              <w:rPr>
                <w:rFonts w:ascii="JetBrains Mono" w:hAnsi="JetBrains Mono" w:cs="JetBrains Mono"/>
              </w:rPr>
            </w:pPr>
            <w:r w:rsidRPr="00B21AEA">
              <w:rPr>
                <w:rFonts w:ascii="JetBrains Mono" w:hAnsi="JetBrains Mono" w:cs="JetBrains Mono"/>
                <w:color w:val="000000"/>
                <w:spacing w:val="4"/>
              </w:rPr>
              <w:t>Auto ML</w:t>
            </w:r>
          </w:p>
        </w:tc>
        <w:tc>
          <w:tcPr>
            <w:tcW w:w="5387" w:type="dxa"/>
          </w:tcPr>
          <w:p w14:paraId="38BC952B" w14:textId="5F6FA296" w:rsidR="00F51BC1" w:rsidRPr="00BE0EEA" w:rsidRDefault="00F51BC1" w:rsidP="00B619EE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 xml:space="preserve">Easy </w:t>
            </w:r>
            <w:r w:rsidRPr="00BE0EEA">
              <w:rPr>
                <w:rFonts w:ascii="JetBrains Mono" w:hAnsi="JetBrains Mono" w:cs="JetBrains Mono"/>
              </w:rPr>
              <w:t>for non-Machine Learning experts</w:t>
            </w:r>
          </w:p>
        </w:tc>
        <w:tc>
          <w:tcPr>
            <w:tcW w:w="3827" w:type="dxa"/>
          </w:tcPr>
          <w:p w14:paraId="4B972CA6" w14:textId="6A2F5771" w:rsidR="00F51BC1" w:rsidRDefault="0000086C" w:rsidP="00B619EE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JetBrains Mono" w:hAnsi="JetBrains Mono" w:cs="JetBrains Mono"/>
              </w:rPr>
            </w:pPr>
            <w:r w:rsidRPr="0000086C">
              <w:rPr>
                <w:rFonts w:ascii="JetBrains Mono" w:hAnsi="JetBrains Mono" w:cs="JetBrains Mono"/>
              </w:rPr>
              <w:t>Congruence to flexible specifications</w:t>
            </w:r>
          </w:p>
        </w:tc>
        <w:tc>
          <w:tcPr>
            <w:tcW w:w="3402" w:type="dxa"/>
          </w:tcPr>
          <w:p w14:paraId="35B36977" w14:textId="7411026E" w:rsidR="00F51BC1" w:rsidRPr="00BE0EEA" w:rsidRDefault="00F51BC1" w:rsidP="00B619EE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Can tackle almost most problems like vision and NLP</w:t>
            </w:r>
          </w:p>
        </w:tc>
      </w:tr>
      <w:tr w:rsidR="00F51BC1" w:rsidRPr="00B21AEA" w14:paraId="36579211" w14:textId="77777777" w:rsidTr="0000086C">
        <w:tc>
          <w:tcPr>
            <w:tcW w:w="1696" w:type="dxa"/>
          </w:tcPr>
          <w:p w14:paraId="75D147E5" w14:textId="76FF5758" w:rsidR="00F51BC1" w:rsidRPr="00B21AEA" w:rsidRDefault="00F51BC1" w:rsidP="00894A52">
            <w:pPr>
              <w:spacing w:line="360" w:lineRule="auto"/>
              <w:rPr>
                <w:rFonts w:ascii="JetBrains Mono" w:hAnsi="JetBrains Mono" w:cs="JetBrains Mono"/>
              </w:rPr>
            </w:pPr>
            <w:r w:rsidRPr="00B21AEA">
              <w:rPr>
                <w:rFonts w:ascii="JetBrains Mono" w:hAnsi="JetBrains Mono" w:cs="JetBrains Mono"/>
                <w:color w:val="000000"/>
                <w:spacing w:val="4"/>
              </w:rPr>
              <w:t>Theano</w:t>
            </w:r>
          </w:p>
        </w:tc>
        <w:tc>
          <w:tcPr>
            <w:tcW w:w="5387" w:type="dxa"/>
          </w:tcPr>
          <w:p w14:paraId="1767C110" w14:textId="77777777" w:rsidR="00F51BC1" w:rsidRDefault="00F51BC1" w:rsidP="00B619EE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JetBrains Mono" w:hAnsi="JetBrains Mono" w:cs="JetBrains Mono"/>
              </w:rPr>
            </w:pPr>
            <w:r w:rsidRPr="00B619EE">
              <w:rPr>
                <w:rFonts w:ascii="JetBrains Mono" w:hAnsi="JetBrains Mono" w:cs="JetBrains Mono"/>
              </w:rPr>
              <w:t>Execution Speed Optimization</w:t>
            </w:r>
          </w:p>
          <w:p w14:paraId="64C6C694" w14:textId="77777777" w:rsidR="00F51BC1" w:rsidRDefault="00F51BC1" w:rsidP="00B619EE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GPU support</w:t>
            </w:r>
          </w:p>
          <w:p w14:paraId="78C001CB" w14:textId="38BD08C9" w:rsidR="00F51BC1" w:rsidRPr="00B619EE" w:rsidRDefault="00F51BC1" w:rsidP="00B619EE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Scalable to multiple GPU</w:t>
            </w:r>
          </w:p>
        </w:tc>
        <w:tc>
          <w:tcPr>
            <w:tcW w:w="3827" w:type="dxa"/>
          </w:tcPr>
          <w:p w14:paraId="351D292C" w14:textId="77777777" w:rsidR="00F51BC1" w:rsidRDefault="0000086C" w:rsidP="00B619EE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JetBrains Mono" w:hAnsi="JetBrains Mono" w:cs="JetBrains Mono"/>
              </w:rPr>
            </w:pPr>
            <w:r w:rsidRPr="0000086C">
              <w:rPr>
                <w:rFonts w:ascii="JetBrains Mono" w:hAnsi="JetBrains Mono" w:cs="JetBrains Mono"/>
              </w:rPr>
              <w:t>Substantial learning curve</w:t>
            </w:r>
          </w:p>
          <w:p w14:paraId="0656C7C7" w14:textId="77777777" w:rsidR="0000086C" w:rsidRDefault="0000086C" w:rsidP="00B619EE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S</w:t>
            </w:r>
            <w:r w:rsidRPr="0000086C">
              <w:rPr>
                <w:rFonts w:ascii="JetBrains Mono" w:hAnsi="JetBrains Mono" w:cs="JetBrains Mono"/>
              </w:rPr>
              <w:t>ingle GPU</w:t>
            </w:r>
            <w:r>
              <w:rPr>
                <w:rFonts w:ascii="JetBrains Mono" w:hAnsi="JetBrains Mono" w:cs="JetBrains Mono"/>
              </w:rPr>
              <w:t xml:space="preserve"> support</w:t>
            </w:r>
          </w:p>
          <w:p w14:paraId="58F28DBC" w14:textId="1C204DF9" w:rsidR="0000086C" w:rsidRDefault="0000086C" w:rsidP="00B619EE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JetBrains Mono" w:hAnsi="JetBrains Mono" w:cs="JetBrains Mono"/>
              </w:rPr>
            </w:pPr>
            <w:r w:rsidRPr="0000086C">
              <w:rPr>
                <w:rFonts w:ascii="JetBrains Mono" w:hAnsi="JetBrains Mono" w:cs="JetBrains Mono"/>
              </w:rPr>
              <w:t>Unclear error messages</w:t>
            </w:r>
          </w:p>
        </w:tc>
        <w:tc>
          <w:tcPr>
            <w:tcW w:w="3402" w:type="dxa"/>
          </w:tcPr>
          <w:p w14:paraId="7911AE45" w14:textId="76C8FC6C" w:rsidR="00F51BC1" w:rsidRPr="00B619EE" w:rsidRDefault="00F51BC1" w:rsidP="00B619EE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 xml:space="preserve">Evaluation of </w:t>
            </w:r>
            <w:r w:rsidR="00742337">
              <w:rPr>
                <w:rFonts w:ascii="JetBrains Mono" w:hAnsi="JetBrains Mono" w:cs="JetBrains Mono"/>
              </w:rPr>
              <w:t xml:space="preserve">the </w:t>
            </w:r>
            <w:r>
              <w:rPr>
                <w:rFonts w:ascii="JetBrains Mono" w:hAnsi="JetBrains Mono" w:cs="JetBrains Mono"/>
              </w:rPr>
              <w:t>mathematical operation of higher dimensional arrays</w:t>
            </w:r>
          </w:p>
        </w:tc>
      </w:tr>
      <w:tr w:rsidR="00F51BC1" w:rsidRPr="00B21AEA" w14:paraId="26478EED" w14:textId="77777777" w:rsidTr="0000086C">
        <w:tc>
          <w:tcPr>
            <w:tcW w:w="1696" w:type="dxa"/>
          </w:tcPr>
          <w:p w14:paraId="588B5989" w14:textId="3CC6CAF2" w:rsidR="00F51BC1" w:rsidRPr="00B21AEA" w:rsidRDefault="00F51BC1" w:rsidP="00894A52">
            <w:pPr>
              <w:spacing w:line="360" w:lineRule="auto"/>
              <w:rPr>
                <w:rFonts w:ascii="JetBrains Mono" w:hAnsi="JetBrains Mono" w:cs="JetBrains Mono"/>
              </w:rPr>
            </w:pPr>
            <w:proofErr w:type="spellStart"/>
            <w:r w:rsidRPr="00B21AEA">
              <w:rPr>
                <w:rFonts w:ascii="JetBrains Mono" w:hAnsi="JetBrains Mono" w:cs="JetBrains Mono"/>
                <w:color w:val="000000"/>
                <w:spacing w:val="4"/>
              </w:rPr>
              <w:lastRenderedPageBreak/>
              <w:t>PyTorch</w:t>
            </w:r>
            <w:proofErr w:type="spellEnd"/>
          </w:p>
        </w:tc>
        <w:tc>
          <w:tcPr>
            <w:tcW w:w="5387" w:type="dxa"/>
          </w:tcPr>
          <w:p w14:paraId="2A2DEADA" w14:textId="77777777" w:rsidR="00F51BC1" w:rsidRDefault="00F51BC1" w:rsidP="00B619E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Deep Learning Library</w:t>
            </w:r>
          </w:p>
          <w:p w14:paraId="3E976C83" w14:textId="77777777" w:rsidR="00F51BC1" w:rsidRDefault="00F51BC1" w:rsidP="00B619E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Open Source</w:t>
            </w:r>
          </w:p>
          <w:p w14:paraId="722304C7" w14:textId="77777777" w:rsidR="00F51BC1" w:rsidRDefault="00F51BC1" w:rsidP="00B619E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JetBrains Mono" w:hAnsi="JetBrains Mono" w:cs="JetBrains Mono"/>
              </w:rPr>
            </w:pPr>
            <w:r w:rsidRPr="00B619EE">
              <w:rPr>
                <w:rFonts w:ascii="JetBrains Mono" w:hAnsi="JetBrains Mono" w:cs="JetBrains Mono"/>
              </w:rPr>
              <w:t>GPU / TPU compatible</w:t>
            </w:r>
          </w:p>
          <w:p w14:paraId="6F93B695" w14:textId="77777777" w:rsidR="00F51BC1" w:rsidRDefault="00F51BC1" w:rsidP="00B619E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Managed by Facebook AI</w:t>
            </w:r>
          </w:p>
          <w:p w14:paraId="74F6C1EB" w14:textId="10D0538A" w:rsidR="00F51BC1" w:rsidRPr="00B619EE" w:rsidRDefault="00F51BC1" w:rsidP="00B619E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Scalable to multiple GPU</w:t>
            </w:r>
          </w:p>
        </w:tc>
        <w:tc>
          <w:tcPr>
            <w:tcW w:w="3827" w:type="dxa"/>
          </w:tcPr>
          <w:p w14:paraId="2E07A097" w14:textId="6DB1CD74" w:rsidR="00F51BC1" w:rsidRDefault="009E4A38" w:rsidP="00B619E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Not as good as TensorFlow for production models and scalability</w:t>
            </w:r>
          </w:p>
        </w:tc>
        <w:tc>
          <w:tcPr>
            <w:tcW w:w="3402" w:type="dxa"/>
          </w:tcPr>
          <w:p w14:paraId="240452AD" w14:textId="23E43CDA" w:rsidR="00F51BC1" w:rsidRDefault="006F57DE" w:rsidP="00B619E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 xml:space="preserve">Computer </w:t>
            </w:r>
            <w:r w:rsidR="00F51BC1">
              <w:rPr>
                <w:rFonts w:ascii="JetBrains Mono" w:hAnsi="JetBrains Mono" w:cs="JetBrains Mono"/>
              </w:rPr>
              <w:t>Vision</w:t>
            </w:r>
          </w:p>
          <w:p w14:paraId="54E46B12" w14:textId="1F42B76D" w:rsidR="00F51BC1" w:rsidRDefault="00F51BC1" w:rsidP="00B619E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NLP</w:t>
            </w:r>
          </w:p>
          <w:p w14:paraId="5D8384BF" w14:textId="19887D6A" w:rsidR="00F51BC1" w:rsidRDefault="00F51BC1" w:rsidP="00B619E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Time series</w:t>
            </w:r>
          </w:p>
          <w:p w14:paraId="397A5CD1" w14:textId="59EC8288" w:rsidR="00F51BC1" w:rsidRPr="00B619EE" w:rsidRDefault="00F51BC1" w:rsidP="00B619E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JetBrains Mono" w:hAnsi="JetBrains Mono" w:cs="JetBrains Mono"/>
              </w:rPr>
            </w:pPr>
            <w:r w:rsidRPr="00B619EE">
              <w:rPr>
                <w:rFonts w:ascii="JetBrains Mono" w:hAnsi="JetBrains Mono" w:cs="JetBrains Mono"/>
              </w:rPr>
              <w:t>Heavy Computing</w:t>
            </w:r>
          </w:p>
        </w:tc>
      </w:tr>
      <w:tr w:rsidR="00F51BC1" w:rsidRPr="00B21AEA" w14:paraId="5B33CC52" w14:textId="77777777" w:rsidTr="0000086C">
        <w:tc>
          <w:tcPr>
            <w:tcW w:w="1696" w:type="dxa"/>
          </w:tcPr>
          <w:p w14:paraId="2242DB23" w14:textId="3164890C" w:rsidR="00F51BC1" w:rsidRPr="00B21AEA" w:rsidRDefault="00F51BC1" w:rsidP="00894A52">
            <w:pPr>
              <w:spacing w:line="360" w:lineRule="auto"/>
              <w:rPr>
                <w:rFonts w:ascii="JetBrains Mono" w:hAnsi="JetBrains Mono" w:cs="JetBrains Mono"/>
              </w:rPr>
            </w:pPr>
            <w:r w:rsidRPr="00B21AEA">
              <w:rPr>
                <w:rFonts w:ascii="JetBrains Mono" w:hAnsi="JetBrains Mono" w:cs="JetBrains Mono"/>
                <w:color w:val="000000"/>
                <w:spacing w:val="4"/>
              </w:rPr>
              <w:t>Caffe</w:t>
            </w:r>
          </w:p>
        </w:tc>
        <w:tc>
          <w:tcPr>
            <w:tcW w:w="5387" w:type="dxa"/>
          </w:tcPr>
          <w:p w14:paraId="349D1F98" w14:textId="0458B5FD" w:rsidR="00F51BC1" w:rsidRDefault="00F51BC1" w:rsidP="00B619EE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Deep Learning Framework</w:t>
            </w:r>
          </w:p>
          <w:p w14:paraId="71FCCEAB" w14:textId="77777777" w:rsidR="00F51BC1" w:rsidRDefault="00F51BC1" w:rsidP="00B619EE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JetBrains Mono" w:hAnsi="JetBrains Mono" w:cs="JetBrains Mono"/>
              </w:rPr>
            </w:pPr>
            <w:r w:rsidRPr="00B619EE">
              <w:rPr>
                <w:rFonts w:ascii="JetBrains Mono" w:hAnsi="JetBrains Mono" w:cs="JetBrains Mono"/>
              </w:rPr>
              <w:t>expression, speed, and modularity</w:t>
            </w:r>
          </w:p>
          <w:p w14:paraId="79DD9AAA" w14:textId="53E15771" w:rsidR="00F51BC1" w:rsidRPr="00B619EE" w:rsidRDefault="00F51BC1" w:rsidP="00B619EE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GPU</w:t>
            </w:r>
          </w:p>
        </w:tc>
        <w:tc>
          <w:tcPr>
            <w:tcW w:w="3827" w:type="dxa"/>
          </w:tcPr>
          <w:p w14:paraId="008807E9" w14:textId="77777777" w:rsidR="00F51BC1" w:rsidRDefault="009E4A38" w:rsidP="00B619EE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JetBrains Mono" w:hAnsi="JetBrains Mono" w:cs="JetBrains Mono"/>
              </w:rPr>
            </w:pPr>
            <w:r w:rsidRPr="009E4A38">
              <w:rPr>
                <w:rFonts w:ascii="JetBrains Mono" w:hAnsi="JetBrains Mono" w:cs="JetBrains Mono"/>
              </w:rPr>
              <w:t xml:space="preserve">Need to write C++ / </w:t>
            </w:r>
            <w:proofErr w:type="spellStart"/>
            <w:r w:rsidRPr="009E4A38">
              <w:rPr>
                <w:rFonts w:ascii="JetBrains Mono" w:hAnsi="JetBrains Mono" w:cs="JetBrains Mono"/>
              </w:rPr>
              <w:t>Cuda</w:t>
            </w:r>
            <w:proofErr w:type="spellEnd"/>
            <w:r w:rsidRPr="009E4A38">
              <w:rPr>
                <w:rFonts w:ascii="JetBrains Mono" w:hAnsi="JetBrains Mono" w:cs="JetBrains Mono"/>
              </w:rPr>
              <w:t xml:space="preserve"> code for new layers</w:t>
            </w:r>
          </w:p>
          <w:p w14:paraId="5E3847DF" w14:textId="508A313C" w:rsidR="009E4A38" w:rsidRDefault="009E4A38" w:rsidP="00B619EE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JetBrains Mono" w:hAnsi="JetBrains Mono" w:cs="JetBrains Mono"/>
              </w:rPr>
            </w:pPr>
            <w:r w:rsidRPr="009E4A38">
              <w:rPr>
                <w:rFonts w:ascii="JetBrains Mono" w:hAnsi="JetBrains Mono" w:cs="JetBrains Mono"/>
              </w:rPr>
              <w:t>Bad to experience new architectures</w:t>
            </w:r>
          </w:p>
        </w:tc>
        <w:tc>
          <w:tcPr>
            <w:tcW w:w="3402" w:type="dxa"/>
          </w:tcPr>
          <w:p w14:paraId="495DBD36" w14:textId="29D2919F" w:rsidR="00F51BC1" w:rsidRDefault="006F57DE" w:rsidP="00B619EE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 xml:space="preserve">Computer </w:t>
            </w:r>
            <w:r w:rsidR="00F51BC1">
              <w:rPr>
                <w:rFonts w:ascii="JetBrains Mono" w:hAnsi="JetBrains Mono" w:cs="JetBrains Mono"/>
              </w:rPr>
              <w:t>Vision</w:t>
            </w:r>
          </w:p>
          <w:p w14:paraId="073A2B92" w14:textId="77777777" w:rsidR="00F51BC1" w:rsidRDefault="00F51BC1" w:rsidP="00B619EE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NLP</w:t>
            </w:r>
          </w:p>
          <w:p w14:paraId="45835A80" w14:textId="0A49CBEB" w:rsidR="00F51BC1" w:rsidRPr="00B619EE" w:rsidRDefault="00F51BC1" w:rsidP="00B619EE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Time series</w:t>
            </w:r>
          </w:p>
        </w:tc>
      </w:tr>
      <w:tr w:rsidR="00F51BC1" w:rsidRPr="00B21AEA" w14:paraId="3AB53928" w14:textId="77777777" w:rsidTr="0000086C">
        <w:tc>
          <w:tcPr>
            <w:tcW w:w="1696" w:type="dxa"/>
          </w:tcPr>
          <w:p w14:paraId="6D324E3D" w14:textId="78EA50BF" w:rsidR="00F51BC1" w:rsidRPr="00B21AEA" w:rsidRDefault="00F51BC1" w:rsidP="00894A52">
            <w:pPr>
              <w:spacing w:line="360" w:lineRule="auto"/>
              <w:rPr>
                <w:rFonts w:ascii="JetBrains Mono" w:hAnsi="JetBrains Mono" w:cs="JetBrains Mono"/>
              </w:rPr>
            </w:pPr>
            <w:proofErr w:type="spellStart"/>
            <w:r w:rsidRPr="00B21AEA">
              <w:rPr>
                <w:rFonts w:ascii="JetBrains Mono" w:hAnsi="JetBrains Mono" w:cs="JetBrains Mono"/>
                <w:color w:val="000000"/>
                <w:spacing w:val="4"/>
              </w:rPr>
              <w:t>MxNet</w:t>
            </w:r>
            <w:proofErr w:type="spellEnd"/>
          </w:p>
        </w:tc>
        <w:tc>
          <w:tcPr>
            <w:tcW w:w="5387" w:type="dxa"/>
          </w:tcPr>
          <w:p w14:paraId="7A78BB7A" w14:textId="77777777" w:rsidR="00F51BC1" w:rsidRDefault="00F51BC1" w:rsidP="00BE0225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JetBrains Mono" w:hAnsi="JetBrains Mono" w:cs="JetBrains Mono"/>
              </w:rPr>
            </w:pPr>
            <w:r w:rsidRPr="00BE0225">
              <w:rPr>
                <w:rFonts w:ascii="JetBrains Mono" w:hAnsi="JetBrains Mono" w:cs="JetBrains Mono"/>
              </w:rPr>
              <w:t>Flexible</w:t>
            </w:r>
            <w:r>
              <w:rPr>
                <w:rFonts w:ascii="JetBrains Mono" w:hAnsi="JetBrains Mono" w:cs="JetBrains Mono"/>
              </w:rPr>
              <w:t xml:space="preserve"> library for deep learning</w:t>
            </w:r>
          </w:p>
          <w:p w14:paraId="3DF05BF1" w14:textId="330F7CEE" w:rsidR="00F51BC1" w:rsidRPr="00BE0225" w:rsidRDefault="00F51BC1" w:rsidP="00BE0225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JetBrains Mono" w:hAnsi="JetBrains Mono" w:cs="JetBrains Mono"/>
              </w:rPr>
            </w:pPr>
            <w:r w:rsidRPr="00BE0225">
              <w:rPr>
                <w:rFonts w:ascii="JetBrains Mono" w:hAnsi="JetBrains Mono" w:cs="JetBrains Mono"/>
              </w:rPr>
              <w:t>8 Language Bindings</w:t>
            </w:r>
          </w:p>
        </w:tc>
        <w:tc>
          <w:tcPr>
            <w:tcW w:w="3827" w:type="dxa"/>
          </w:tcPr>
          <w:p w14:paraId="1BFA7925" w14:textId="6FF9728F" w:rsidR="00F51BC1" w:rsidRDefault="00742337" w:rsidP="00BE0225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The c</w:t>
            </w:r>
            <w:r w:rsidR="009E4A38">
              <w:rPr>
                <w:rFonts w:ascii="JetBrains Mono" w:hAnsi="JetBrains Mono" w:cs="JetBrains Mono"/>
              </w:rPr>
              <w:t>omparatively smaller open-source community</w:t>
            </w:r>
          </w:p>
          <w:p w14:paraId="5BC84C2C" w14:textId="7DDE8AB9" w:rsidR="009E4A38" w:rsidRDefault="009E4A38" w:rsidP="00BE0225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Not very popular, hence less support</w:t>
            </w:r>
          </w:p>
        </w:tc>
        <w:tc>
          <w:tcPr>
            <w:tcW w:w="3402" w:type="dxa"/>
          </w:tcPr>
          <w:p w14:paraId="14C86D1F" w14:textId="62F01E57" w:rsidR="00F51BC1" w:rsidRDefault="006F57DE" w:rsidP="00BE0225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 xml:space="preserve">Computer </w:t>
            </w:r>
            <w:r w:rsidR="00F51BC1">
              <w:rPr>
                <w:rFonts w:ascii="JetBrains Mono" w:hAnsi="JetBrains Mono" w:cs="JetBrains Mono"/>
              </w:rPr>
              <w:t>Vision</w:t>
            </w:r>
          </w:p>
          <w:p w14:paraId="3C867033" w14:textId="77777777" w:rsidR="00F51BC1" w:rsidRDefault="00F51BC1" w:rsidP="00BE0225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NLP</w:t>
            </w:r>
          </w:p>
          <w:p w14:paraId="4904080A" w14:textId="764E8130" w:rsidR="00F51BC1" w:rsidRPr="00BE0225" w:rsidRDefault="00F51BC1" w:rsidP="00BE0225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Time series</w:t>
            </w:r>
          </w:p>
        </w:tc>
      </w:tr>
      <w:tr w:rsidR="00F51BC1" w:rsidRPr="00B21AEA" w14:paraId="34FD4DAD" w14:textId="77777777" w:rsidTr="0000086C">
        <w:tc>
          <w:tcPr>
            <w:tcW w:w="1696" w:type="dxa"/>
          </w:tcPr>
          <w:p w14:paraId="310B2D92" w14:textId="31048D81" w:rsidR="00F51BC1" w:rsidRPr="00B21AEA" w:rsidRDefault="00F51BC1" w:rsidP="00894A52">
            <w:pPr>
              <w:spacing w:line="360" w:lineRule="auto"/>
              <w:rPr>
                <w:rFonts w:ascii="JetBrains Mono" w:hAnsi="JetBrains Mono" w:cs="JetBrains Mono"/>
                <w:color w:val="000000"/>
                <w:spacing w:val="4"/>
              </w:rPr>
            </w:pPr>
            <w:proofErr w:type="spellStart"/>
            <w:r w:rsidRPr="00B21AEA">
              <w:rPr>
                <w:rFonts w:ascii="JetBrains Mono" w:hAnsi="JetBrains Mono" w:cs="JetBrains Mono"/>
                <w:color w:val="000000"/>
                <w:spacing w:val="4"/>
              </w:rPr>
              <w:t>Keras</w:t>
            </w:r>
            <w:proofErr w:type="spellEnd"/>
          </w:p>
        </w:tc>
        <w:tc>
          <w:tcPr>
            <w:tcW w:w="5387" w:type="dxa"/>
          </w:tcPr>
          <w:p w14:paraId="7ECC8BC6" w14:textId="760F1C2B" w:rsidR="00F51BC1" w:rsidRDefault="00F51BC1" w:rsidP="005529D8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Wrapper library over TensorFlow 2.0</w:t>
            </w:r>
          </w:p>
          <w:p w14:paraId="104C67AF" w14:textId="4FACBE73" w:rsidR="00F51BC1" w:rsidRDefault="00F51BC1" w:rsidP="005529D8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Easy to use deep lea</w:t>
            </w:r>
            <w:r w:rsidR="00742337">
              <w:rPr>
                <w:rFonts w:ascii="JetBrains Mono" w:hAnsi="JetBrains Mono" w:cs="JetBrains Mono"/>
              </w:rPr>
              <w:t>r</w:t>
            </w:r>
            <w:r>
              <w:rPr>
                <w:rFonts w:ascii="JetBrains Mono" w:hAnsi="JetBrains Mono" w:cs="JetBrains Mono"/>
              </w:rPr>
              <w:t>ning work</w:t>
            </w:r>
          </w:p>
          <w:p w14:paraId="471AB8D7" w14:textId="47E02DFF" w:rsidR="00F51BC1" w:rsidRDefault="00F51BC1" w:rsidP="005529D8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Beginner</w:t>
            </w:r>
            <w:r w:rsidR="00742337">
              <w:rPr>
                <w:rFonts w:ascii="JetBrains Mono" w:hAnsi="JetBrains Mono" w:cs="JetBrains Mono"/>
              </w:rPr>
              <w:t>-</w:t>
            </w:r>
            <w:r>
              <w:rPr>
                <w:rFonts w:ascii="JetBrains Mono" w:hAnsi="JetBrains Mono" w:cs="JetBrains Mono"/>
              </w:rPr>
              <w:t>friendly</w:t>
            </w:r>
          </w:p>
          <w:p w14:paraId="14E01528" w14:textId="03B3BD90" w:rsidR="00F51BC1" w:rsidRPr="005529D8" w:rsidRDefault="00F51BC1" w:rsidP="005529D8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 xml:space="preserve">GPU support </w:t>
            </w:r>
          </w:p>
        </w:tc>
        <w:tc>
          <w:tcPr>
            <w:tcW w:w="3827" w:type="dxa"/>
          </w:tcPr>
          <w:p w14:paraId="102F3B0B" w14:textId="77777777" w:rsidR="00F51BC1" w:rsidRDefault="009E4A38" w:rsidP="005529D8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JetBrains Mono" w:hAnsi="JetBrains Mono" w:cs="JetBrains Mono"/>
              </w:rPr>
            </w:pPr>
            <w:r w:rsidRPr="009E4A38">
              <w:rPr>
                <w:rFonts w:ascii="JetBrains Mono" w:hAnsi="JetBrains Mono" w:cs="JetBrains Mono"/>
              </w:rPr>
              <w:t>Inefficient Errors</w:t>
            </w:r>
          </w:p>
          <w:p w14:paraId="111A8F79" w14:textId="43BAF7BA" w:rsidR="009E4A38" w:rsidRDefault="009E4A38" w:rsidP="005529D8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G</w:t>
            </w:r>
            <w:r w:rsidRPr="009E4A38">
              <w:rPr>
                <w:rFonts w:ascii="JetBrains Mono" w:hAnsi="JetBrains Mono" w:cs="JetBrains Mono"/>
              </w:rPr>
              <w:t>ives low-level errors many times</w:t>
            </w:r>
          </w:p>
          <w:p w14:paraId="7A5652D1" w14:textId="051C93D6" w:rsidR="009E4A38" w:rsidRDefault="009E4A38" w:rsidP="005529D8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Can’t modify everything you want</w:t>
            </w:r>
          </w:p>
        </w:tc>
        <w:tc>
          <w:tcPr>
            <w:tcW w:w="3402" w:type="dxa"/>
          </w:tcPr>
          <w:p w14:paraId="6CCECEC5" w14:textId="25320611" w:rsidR="00F51BC1" w:rsidRDefault="006F57DE" w:rsidP="005529D8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 xml:space="preserve">Computer </w:t>
            </w:r>
            <w:r w:rsidR="00F51BC1">
              <w:rPr>
                <w:rFonts w:ascii="JetBrains Mono" w:hAnsi="JetBrains Mono" w:cs="JetBrains Mono"/>
              </w:rPr>
              <w:t>Vision</w:t>
            </w:r>
          </w:p>
          <w:p w14:paraId="54DF3D7F" w14:textId="77777777" w:rsidR="00F51BC1" w:rsidRDefault="00F51BC1" w:rsidP="005529D8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NLP</w:t>
            </w:r>
          </w:p>
          <w:p w14:paraId="73984E35" w14:textId="13471A90" w:rsidR="00F51BC1" w:rsidRPr="005529D8" w:rsidRDefault="00F51BC1" w:rsidP="005529D8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JetBrains Mono" w:hAnsi="JetBrains Mono" w:cs="JetBrains Mono"/>
              </w:rPr>
            </w:pPr>
            <w:r w:rsidRPr="005529D8">
              <w:rPr>
                <w:rFonts w:ascii="JetBrains Mono" w:hAnsi="JetBrains Mono" w:cs="JetBrains Mono"/>
              </w:rPr>
              <w:t>Time series</w:t>
            </w:r>
          </w:p>
        </w:tc>
      </w:tr>
      <w:tr w:rsidR="00F51BC1" w:rsidRPr="00B21AEA" w14:paraId="2CC464AB" w14:textId="77777777" w:rsidTr="0000086C">
        <w:tc>
          <w:tcPr>
            <w:tcW w:w="1696" w:type="dxa"/>
          </w:tcPr>
          <w:p w14:paraId="18BFEBFE" w14:textId="6F1171DE" w:rsidR="00F51BC1" w:rsidRPr="00B21AEA" w:rsidRDefault="00F51BC1" w:rsidP="00894A52">
            <w:pPr>
              <w:spacing w:line="360" w:lineRule="auto"/>
              <w:rPr>
                <w:rFonts w:ascii="JetBrains Mono" w:hAnsi="JetBrains Mono" w:cs="JetBrains Mono"/>
                <w:color w:val="000000"/>
                <w:spacing w:val="4"/>
              </w:rPr>
            </w:pPr>
            <w:r w:rsidRPr="00B21AEA">
              <w:rPr>
                <w:rFonts w:ascii="JetBrains Mono" w:hAnsi="JetBrains Mono" w:cs="JetBrains Mono"/>
                <w:color w:val="000000"/>
                <w:spacing w:val="4"/>
              </w:rPr>
              <w:lastRenderedPageBreak/>
              <w:t xml:space="preserve">H20: </w:t>
            </w:r>
            <w:r w:rsidR="00484E10" w:rsidRPr="00B21AEA">
              <w:rPr>
                <w:rFonts w:ascii="JetBrains Mono" w:hAnsi="JetBrains Mono" w:cs="JetBrains Mono"/>
                <w:color w:val="000000"/>
                <w:spacing w:val="4"/>
              </w:rPr>
              <w:t>Open-Source</w:t>
            </w:r>
            <w:r w:rsidRPr="00B21AEA">
              <w:rPr>
                <w:rFonts w:ascii="JetBrains Mono" w:hAnsi="JetBrains Mono" w:cs="JetBrains Mono"/>
                <w:color w:val="000000"/>
                <w:spacing w:val="4"/>
              </w:rPr>
              <w:t xml:space="preserve"> AI Platform</w:t>
            </w:r>
          </w:p>
        </w:tc>
        <w:tc>
          <w:tcPr>
            <w:tcW w:w="5387" w:type="dxa"/>
          </w:tcPr>
          <w:p w14:paraId="00A67EE3" w14:textId="77777777" w:rsidR="00F51BC1" w:rsidRDefault="009E4A38" w:rsidP="009E4A38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JetBrains Mono" w:hAnsi="JetBrains Mono" w:cs="JetBrains Mono"/>
              </w:rPr>
            </w:pPr>
            <w:proofErr w:type="spellStart"/>
            <w:r>
              <w:rPr>
                <w:rFonts w:ascii="JetBrains Mono" w:hAnsi="JetBrains Mono" w:cs="JetBrains Mono"/>
              </w:rPr>
              <w:t>AutoML</w:t>
            </w:r>
            <w:proofErr w:type="spellEnd"/>
            <w:r>
              <w:rPr>
                <w:rFonts w:ascii="JetBrains Mono" w:hAnsi="JetBrains Mono" w:cs="JetBrains Mono"/>
              </w:rPr>
              <w:t xml:space="preserve"> available</w:t>
            </w:r>
          </w:p>
          <w:p w14:paraId="6F1C4496" w14:textId="77777777" w:rsidR="009E4A38" w:rsidRDefault="009E4A38" w:rsidP="009E4A38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Big Data Support</w:t>
            </w:r>
          </w:p>
          <w:p w14:paraId="15CD3C14" w14:textId="09C1707B" w:rsidR="009E4A38" w:rsidRPr="009E4A38" w:rsidRDefault="009E4A38" w:rsidP="009E4A38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JetBrains Mono" w:hAnsi="JetBrains Mono" w:cs="JetBrains Mono"/>
              </w:rPr>
            </w:pPr>
            <w:r w:rsidRPr="009E4A38">
              <w:rPr>
                <w:rFonts w:ascii="JetBrains Mono" w:hAnsi="JetBrains Mono" w:cs="JetBrains Mono"/>
              </w:rPr>
              <w:t xml:space="preserve">Flexible </w:t>
            </w:r>
            <w:proofErr w:type="spellStart"/>
            <w:r w:rsidR="00484E10" w:rsidRPr="009E4A38">
              <w:rPr>
                <w:rFonts w:ascii="JetBrains Mono" w:hAnsi="JetBrains Mono" w:cs="JetBrains Mono"/>
              </w:rPr>
              <w:t>modeling</w:t>
            </w:r>
            <w:proofErr w:type="spellEnd"/>
            <w:r w:rsidRPr="009E4A38">
              <w:rPr>
                <w:rFonts w:ascii="JetBrains Mono" w:hAnsi="JetBrains Mono" w:cs="JetBrains Mono"/>
              </w:rPr>
              <w:t xml:space="preserve"> including Ensemble</w:t>
            </w:r>
          </w:p>
        </w:tc>
        <w:tc>
          <w:tcPr>
            <w:tcW w:w="3827" w:type="dxa"/>
          </w:tcPr>
          <w:p w14:paraId="15D3CD55" w14:textId="4F805C0F" w:rsidR="009E4A38" w:rsidRPr="009E4A38" w:rsidRDefault="009E4A38" w:rsidP="009E4A38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Some people asked for Better Documentation</w:t>
            </w:r>
          </w:p>
          <w:p w14:paraId="065CDC15" w14:textId="7979018E" w:rsidR="00F51BC1" w:rsidRPr="009E4A38" w:rsidRDefault="009E4A38" w:rsidP="009E4A38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JetBrains Mono" w:hAnsi="JetBrains Mono" w:cs="JetBrains Mono"/>
              </w:rPr>
            </w:pPr>
            <w:r w:rsidRPr="009E4A38">
              <w:rPr>
                <w:rFonts w:ascii="JetBrains Mono" w:hAnsi="JetBrains Mono" w:cs="JetBrains Mono"/>
              </w:rPr>
              <w:t>Containerization facilities like Docker should be given</w:t>
            </w:r>
          </w:p>
        </w:tc>
        <w:tc>
          <w:tcPr>
            <w:tcW w:w="3402" w:type="dxa"/>
          </w:tcPr>
          <w:p w14:paraId="49F0A90A" w14:textId="77777777" w:rsidR="009E4A38" w:rsidRDefault="009E4A38" w:rsidP="009E4A38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E</w:t>
            </w:r>
            <w:r w:rsidRPr="009E4A38">
              <w:rPr>
                <w:rFonts w:ascii="JetBrains Mono" w:hAnsi="JetBrains Mono" w:cs="JetBrains Mono"/>
              </w:rPr>
              <w:t>nd-to-end platform</w:t>
            </w:r>
          </w:p>
          <w:p w14:paraId="7F41BC8F" w14:textId="77777777" w:rsidR="009E4A38" w:rsidRDefault="006F57DE" w:rsidP="009E4A38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Computer Vision and NLP</w:t>
            </w:r>
          </w:p>
          <w:p w14:paraId="7D8685B5" w14:textId="5F9B1033" w:rsidR="006F57DE" w:rsidRPr="009E4A38" w:rsidRDefault="006F57DE" w:rsidP="009E4A38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Production</w:t>
            </w:r>
            <w:r w:rsidR="00742337">
              <w:rPr>
                <w:rFonts w:ascii="JetBrains Mono" w:hAnsi="JetBrains Mono" w:cs="JetBrains Mono"/>
              </w:rPr>
              <w:t>-</w:t>
            </w:r>
            <w:r>
              <w:rPr>
                <w:rFonts w:ascii="JetBrains Mono" w:hAnsi="JetBrains Mono" w:cs="JetBrains Mono"/>
              </w:rPr>
              <w:t>Ready Environment</w:t>
            </w:r>
          </w:p>
        </w:tc>
      </w:tr>
      <w:tr w:rsidR="00F51BC1" w:rsidRPr="00B21AEA" w14:paraId="44BF5579" w14:textId="77777777" w:rsidTr="0000086C">
        <w:tc>
          <w:tcPr>
            <w:tcW w:w="1696" w:type="dxa"/>
          </w:tcPr>
          <w:p w14:paraId="0B89717C" w14:textId="4738C2FF" w:rsidR="00F51BC1" w:rsidRPr="00B21AEA" w:rsidRDefault="00F51BC1" w:rsidP="00894A52">
            <w:pPr>
              <w:spacing w:line="360" w:lineRule="auto"/>
              <w:rPr>
                <w:rFonts w:ascii="JetBrains Mono" w:hAnsi="JetBrains Mono" w:cs="JetBrains Mono"/>
                <w:color w:val="000000"/>
                <w:spacing w:val="4"/>
              </w:rPr>
            </w:pPr>
            <w:r w:rsidRPr="00B21AEA">
              <w:rPr>
                <w:rFonts w:ascii="JetBrains Mono" w:hAnsi="JetBrains Mono" w:cs="JetBrains Mono"/>
                <w:color w:val="000000"/>
                <w:spacing w:val="4"/>
              </w:rPr>
              <w:t>CNTK</w:t>
            </w:r>
          </w:p>
        </w:tc>
        <w:tc>
          <w:tcPr>
            <w:tcW w:w="5387" w:type="dxa"/>
          </w:tcPr>
          <w:p w14:paraId="18A9F54F" w14:textId="77777777" w:rsidR="00F51BC1" w:rsidRDefault="006F57DE" w:rsidP="006F57DE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JetBrains Mono" w:hAnsi="JetBrains Mono" w:cs="JetBrains Mono"/>
              </w:rPr>
            </w:pPr>
            <w:r w:rsidRPr="006F57DE">
              <w:rPr>
                <w:rFonts w:ascii="JetBrains Mono" w:hAnsi="JetBrains Mono" w:cs="JetBrains Mono"/>
              </w:rPr>
              <w:t>Clear documentation</w:t>
            </w:r>
          </w:p>
          <w:p w14:paraId="5DE2B5FE" w14:textId="23195D82" w:rsidR="006F57DE" w:rsidRPr="006F57DE" w:rsidRDefault="006F57DE" w:rsidP="006F57DE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JetBrains Mono" w:hAnsi="JetBrains Mono" w:cs="JetBrains Mono"/>
              </w:rPr>
            </w:pPr>
            <w:r w:rsidRPr="006F57DE">
              <w:rPr>
                <w:rFonts w:ascii="JetBrains Mono" w:hAnsi="JetBrains Mono" w:cs="JetBrains Mono"/>
              </w:rPr>
              <w:t>Directed graph visualization</w:t>
            </w:r>
          </w:p>
          <w:p w14:paraId="32D34E68" w14:textId="5AC95F13" w:rsidR="006F57DE" w:rsidRPr="006F57DE" w:rsidRDefault="006F57DE" w:rsidP="006F57DE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JetBrains Mono" w:hAnsi="JetBrains Mono" w:cs="JetBrains Mono"/>
              </w:rPr>
            </w:pPr>
            <w:r w:rsidRPr="006F57DE">
              <w:rPr>
                <w:rFonts w:ascii="JetBrains Mono" w:hAnsi="JetBrains Mono" w:cs="JetBrains Mono"/>
              </w:rPr>
              <w:t xml:space="preserve">Good support from </w:t>
            </w:r>
            <w:r w:rsidR="00742337">
              <w:rPr>
                <w:rFonts w:ascii="JetBrains Mono" w:hAnsi="JetBrains Mono" w:cs="JetBrains Mono"/>
              </w:rPr>
              <w:t xml:space="preserve">the </w:t>
            </w:r>
            <w:r w:rsidRPr="006F57DE">
              <w:rPr>
                <w:rFonts w:ascii="JetBrains Mono" w:hAnsi="JetBrains Mono" w:cs="JetBrains Mono"/>
              </w:rPr>
              <w:t>Microsoft team</w:t>
            </w:r>
          </w:p>
        </w:tc>
        <w:tc>
          <w:tcPr>
            <w:tcW w:w="3827" w:type="dxa"/>
          </w:tcPr>
          <w:p w14:paraId="7A7498F4" w14:textId="762932DA" w:rsidR="00F51BC1" w:rsidRPr="006F57DE" w:rsidRDefault="006F57DE" w:rsidP="006F57DE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 xml:space="preserve">Not as good community support as TensorFlow or </w:t>
            </w:r>
            <w:proofErr w:type="spellStart"/>
            <w:r>
              <w:rPr>
                <w:rFonts w:ascii="JetBrains Mono" w:hAnsi="JetBrains Mono" w:cs="JetBrains Mono"/>
              </w:rPr>
              <w:t>PyTorch</w:t>
            </w:r>
            <w:proofErr w:type="spellEnd"/>
          </w:p>
        </w:tc>
        <w:tc>
          <w:tcPr>
            <w:tcW w:w="3402" w:type="dxa"/>
          </w:tcPr>
          <w:p w14:paraId="65C165BA" w14:textId="77777777" w:rsidR="006F57DE" w:rsidRDefault="006F57DE" w:rsidP="006F57DE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Computer Vision</w:t>
            </w:r>
          </w:p>
          <w:p w14:paraId="47687B7E" w14:textId="77777777" w:rsidR="006F57DE" w:rsidRDefault="006F57DE" w:rsidP="006F57DE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NLP</w:t>
            </w:r>
          </w:p>
          <w:p w14:paraId="6F73B3A3" w14:textId="0E567255" w:rsidR="00F51BC1" w:rsidRPr="006F57DE" w:rsidRDefault="006F57DE" w:rsidP="006F57DE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JetBrains Mono" w:hAnsi="JetBrains Mono" w:cs="JetBrains Mono"/>
              </w:rPr>
            </w:pPr>
            <w:r w:rsidRPr="006F57DE">
              <w:rPr>
                <w:rFonts w:ascii="JetBrains Mono" w:hAnsi="JetBrains Mono" w:cs="JetBrains Mono"/>
              </w:rPr>
              <w:t>Time series</w:t>
            </w:r>
          </w:p>
        </w:tc>
      </w:tr>
    </w:tbl>
    <w:p w14:paraId="56786CC5" w14:textId="7DDC5BE5" w:rsidR="004F234A" w:rsidRPr="00B21AEA" w:rsidRDefault="004F234A" w:rsidP="004F234A">
      <w:pPr>
        <w:spacing w:line="360" w:lineRule="auto"/>
        <w:jc w:val="both"/>
        <w:rPr>
          <w:rFonts w:ascii="JetBrains Mono" w:hAnsi="JetBrains Mono" w:cs="JetBrains Mono"/>
        </w:rPr>
      </w:pPr>
    </w:p>
    <w:sectPr w:rsidR="004F234A" w:rsidRPr="00B21AEA" w:rsidSect="00F51BC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10E4"/>
    <w:multiLevelType w:val="hybridMultilevel"/>
    <w:tmpl w:val="53A42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6718A"/>
    <w:multiLevelType w:val="hybridMultilevel"/>
    <w:tmpl w:val="C2AE32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87826"/>
    <w:multiLevelType w:val="hybridMultilevel"/>
    <w:tmpl w:val="4AD8B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B7C7F"/>
    <w:multiLevelType w:val="hybridMultilevel"/>
    <w:tmpl w:val="1DC67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F68AB"/>
    <w:multiLevelType w:val="hybridMultilevel"/>
    <w:tmpl w:val="14B0F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8C32E7"/>
    <w:multiLevelType w:val="hybridMultilevel"/>
    <w:tmpl w:val="0CD6E4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544AB3"/>
    <w:multiLevelType w:val="hybridMultilevel"/>
    <w:tmpl w:val="E86E70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19659A"/>
    <w:multiLevelType w:val="hybridMultilevel"/>
    <w:tmpl w:val="3FC24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803250"/>
    <w:multiLevelType w:val="hybridMultilevel"/>
    <w:tmpl w:val="9656ED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6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1MjOxMLQ0MjSwMDVQ0lEKTi0uzszPAykwrQUAlUOjNCwAAAA="/>
  </w:docVars>
  <w:rsids>
    <w:rsidRoot w:val="00FC033A"/>
    <w:rsid w:val="0000086C"/>
    <w:rsid w:val="00125403"/>
    <w:rsid w:val="00484E10"/>
    <w:rsid w:val="004F234A"/>
    <w:rsid w:val="005529D8"/>
    <w:rsid w:val="006F57DE"/>
    <w:rsid w:val="00717EDF"/>
    <w:rsid w:val="00742337"/>
    <w:rsid w:val="00894A52"/>
    <w:rsid w:val="008C5D1F"/>
    <w:rsid w:val="009E4A38"/>
    <w:rsid w:val="00AE0984"/>
    <w:rsid w:val="00AE11ED"/>
    <w:rsid w:val="00B21AEA"/>
    <w:rsid w:val="00B619EE"/>
    <w:rsid w:val="00B70BA5"/>
    <w:rsid w:val="00BE0225"/>
    <w:rsid w:val="00BE0EEA"/>
    <w:rsid w:val="00CD017E"/>
    <w:rsid w:val="00F06163"/>
    <w:rsid w:val="00F51BC1"/>
    <w:rsid w:val="00FC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6F5B2"/>
  <w15:chartTrackingRefBased/>
  <w15:docId w15:val="{AAE61683-3477-4F6C-B5E7-BB2206CC1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9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0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1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rey\AppData\Roaming\Microsoft\Templates\PracticalSubmiss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63BAB-2BE3-45DC-9CCF-3E2B3248F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PracticalSubmission.dotx</Template>
  <TotalTime>212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Viradiya</dc:creator>
  <cp:keywords/>
  <dc:description/>
  <cp:lastModifiedBy>Shrey Viradiya</cp:lastModifiedBy>
  <cp:revision>8</cp:revision>
  <cp:lastPrinted>2021-08-09T16:50:00Z</cp:lastPrinted>
  <dcterms:created xsi:type="dcterms:W3CDTF">2021-08-04T04:54:00Z</dcterms:created>
  <dcterms:modified xsi:type="dcterms:W3CDTF">2021-08-09T16:50:00Z</dcterms:modified>
</cp:coreProperties>
</file>