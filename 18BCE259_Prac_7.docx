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JetBrains Mono" w:hAnsi="JetBrains Mono"/>
        </w:rPr>
      </w:pPr>
      <w:r>
        <w:rPr>
          <w:rFonts w:cs="JetBrains Mono" w:ascii="JetBrains Mono" w:hAnsi="JetBrains Mono"/>
          <w:b/>
          <w:bCs/>
        </w:rPr>
        <w:t>Date</w:t>
      </w:r>
      <w:r>
        <w:rPr>
          <w:rFonts w:cs="JetBrains Mono" w:ascii="JetBrains Mono" w:hAnsi="JetBrains Mono"/>
        </w:rPr>
        <w:t xml:space="preserve">: </w:t>
      </w:r>
      <w:r>
        <w:rPr>
          <w:rFonts w:eastAsia="Calibri" w:cs="JetBrains Mono" w:ascii="JetBrains Mono" w:hAnsi="JetBrains Mono" w:eastAsiaTheme="minorHAnsi"/>
          <w:color w:val="auto"/>
          <w:kern w:val="0"/>
          <w:sz w:val="22"/>
          <w:szCs w:val="22"/>
          <w:lang w:val="en-IN" w:eastAsia="en-US" w:bidi="ar-SA"/>
        </w:rPr>
        <w:t>10</w:t>
      </w:r>
      <w:r>
        <w:rPr>
          <w:rFonts w:cs="JetBrains Mono" w:ascii="JetBrains Mono" w:hAnsi="JetBrains Mono"/>
        </w:rPr>
        <w:t>/11/2021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sz w:val="56"/>
          <w:szCs w:val="56"/>
        </w:rPr>
        <w:t xml:space="preserve">Practical </w:t>
      </w:r>
      <w:r>
        <w:rPr>
          <w:rFonts w:eastAsia="Calibri" w:cs="JetBrains Mono" w:ascii="JetBrains Mono" w:hAnsi="JetBrains Mono" w:eastAsiaTheme="minorHAnsi"/>
          <w:color w:val="auto"/>
          <w:kern w:val="0"/>
          <w:sz w:val="56"/>
          <w:szCs w:val="56"/>
          <w:lang w:val="en-IN" w:eastAsia="en-US" w:bidi="ar-SA"/>
        </w:rPr>
        <w:t>7</w:t>
      </w:r>
      <w:r>
        <w:rPr>
          <w:rFonts w:cs="JetBrains Mono" w:ascii="JetBrains Mono" w:hAnsi="JetBrains Mono"/>
          <w:sz w:val="56"/>
          <w:szCs w:val="56"/>
        </w:rPr>
        <w:t>:</w:t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sz w:val="32"/>
          <w:szCs w:val="32"/>
        </w:rPr>
        <w:t xml:space="preserve">2CS702 – </w:t>
      </w:r>
      <w:r>
        <w:rPr>
          <w:rFonts w:eastAsia="Calibri" w:cs="JetBrains Mono" w:ascii="JetBrains Mono" w:hAnsi="JetBrains Mono"/>
          <w:color w:val="2E74B5" w:themeColor="accent5" w:themeShade="bf"/>
          <w:kern w:val="0"/>
          <w:sz w:val="32"/>
          <w:szCs w:val="32"/>
          <w:lang w:val="en-IN" w:eastAsia="en-US" w:bidi="ar-SA"/>
        </w:rPr>
        <w:t>Artificial Intelligence</w:t>
      </w:r>
    </w:p>
    <w:p>
      <w:pPr>
        <w:pStyle w:val="Normal"/>
        <w:rPr>
          <w:rFonts w:ascii="JetBrains Mono" w:hAnsi="JetBrains Mono" w:cs="JetBrains Mono"/>
          <w:sz w:val="32"/>
          <w:szCs w:val="32"/>
        </w:rPr>
      </w:pPr>
      <w:r>
        <w:rPr>
          <w:rFonts w:cs="JetBrains Mono" w:ascii="JetBrains Mono" w:hAnsi="JetBrains Mono"/>
          <w:sz w:val="32"/>
          <w:szCs w:val="32"/>
        </w:rPr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Name</w:t>
      </w:r>
      <w:r>
        <w:rPr>
          <w:rFonts w:cs="JetBrains Mono" w:ascii="JetBrains Mono" w:hAnsi="JetBrains Mono"/>
        </w:rPr>
        <w:t>: Shrey Viradiya</w:t>
      </w:r>
    </w:p>
    <w:p>
      <w:pPr>
        <w:pStyle w:val="Normal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Roll No</w:t>
      </w:r>
      <w:r>
        <w:rPr>
          <w:rFonts w:cs="JetBrains Mono" w:ascii="JetBrains Mono" w:hAnsi="JetBrains Mono"/>
        </w:rPr>
        <w:t>: 18BCE259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Aim</w:t>
      </w:r>
      <w:r>
        <w:rPr>
          <w:rFonts w:cs="JetBrains Mono" w:ascii="JetBrains Mono" w:hAnsi="JetBrains Mono"/>
        </w:rPr>
        <w:t>:</w:t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cs="JetBrains Mono" w:ascii="JetBrains Mono" w:hAnsi="JetBrains Mono"/>
        </w:rPr>
        <w:t xml:space="preserve">Write a PROLOG program on lists  i. Reversing a list. </w:t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cs="JetBrains Mono" w:ascii="JetBrains Mono" w:hAnsi="JetBrains Mono"/>
        </w:rPr>
        <w:t xml:space="preserve">ii. Finding the position of given element in the list a) from beginning. b) from end. </w:t>
      </w:r>
    </w:p>
    <w:p>
      <w:pPr>
        <w:pStyle w:val="Normal"/>
        <w:jc w:val="center"/>
        <w:rPr>
          <w:rFonts w:ascii="JetBrains Mono" w:hAnsi="JetBrains Mono"/>
        </w:rPr>
      </w:pPr>
      <w:r>
        <w:rPr>
          <w:rFonts w:ascii="JetBrains Mono" w:hAnsi="JetBrains Mono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jc w:val="left"/>
        <w:rPr>
          <w:rFonts w:ascii="JetBrains Mono" w:hAnsi="JetBrains Mono" w:eastAsia="Calibri" w:cs="" w:cstheme="minorBidi" w:eastAsiaTheme="minorHAnsi"/>
          <w:b/>
          <w:b/>
          <w:bCs/>
          <w:color w:val="auto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 w:ascii="JetBrains Mono" w:hAnsi="JetBrains Mono"/>
          <w:b/>
          <w:bCs/>
          <w:color w:val="auto"/>
          <w:kern w:val="0"/>
          <w:sz w:val="22"/>
          <w:szCs w:val="22"/>
          <w:lang w:val="en-IN" w:eastAsia="en-US" w:bidi="ar-SA"/>
        </w:rPr>
        <w:t>Code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reverse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([],Z,Z).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reverse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([H|T],Z,Acc) :-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reverse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(T,Z,[H|Acc]).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indexOf([Element|_], Element, 0).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indexOf([_|Tail], Element, Index):- indexOf(Tail, Element, Index1), Index is Index1+1.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jc w:val="left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bCs/>
          <w:color w:val="D4D4D4"/>
          <w:sz w:val="21"/>
          <w:szCs w:val="21"/>
        </w:rPr>
        <w:t xml:space="preserve">indexOfend(List, Element, Index):- </w:t>
      </w:r>
      <w:r>
        <w:rPr>
          <w:rFonts w:eastAsia="Courier New" w:cs="Courier New" w:ascii="Courier New" w:hAnsi="Courier New"/>
          <w:b/>
          <w:bCs/>
          <w:color w:val="DCDCAA"/>
          <w:sz w:val="21"/>
          <w:szCs w:val="21"/>
        </w:rPr>
        <w:t>reverse</w:t>
      </w:r>
      <w:r>
        <w:rPr>
          <w:rFonts w:eastAsia="Courier New" w:cs="Courier New" w:ascii="Courier New" w:hAnsi="Courier New"/>
          <w:b/>
          <w:bCs/>
          <w:color w:val="D4D4D4"/>
          <w:sz w:val="21"/>
          <w:szCs w:val="21"/>
        </w:rPr>
        <w:t>(List, List2, []), indexOf(List2, Element, Index).</w:t>
      </w:r>
    </w:p>
    <w:p>
      <w:pPr>
        <w:pStyle w:val="Normal1"/>
        <w:shd w:val="clear" w:fill="1E1E1E"/>
        <w:spacing w:lineRule="auto" w:line="324"/>
        <w:jc w:val="left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/>
      </w:r>
    </w:p>
    <w:p>
      <w:pPr>
        <w:pStyle w:val="Normal1"/>
        <w:pBdr>
          <w:bottom w:val="single" w:sz="2" w:space="2" w:color="000000"/>
        </w:pBdr>
        <w:rPr>
          <w:rFonts w:ascii="JetBrains Mono" w:hAnsi="JetBrains Mono"/>
        </w:rPr>
      </w:pPr>
      <w:r>
        <w:rPr>
          <w:rFonts w:ascii="JetBrains Mono" w:hAnsi="JetBrains Mono"/>
        </w:rPr>
        <w:t>Output:</w:t>
      </w:r>
    </w:p>
    <w:p>
      <w:pPr>
        <w:pStyle w:val="Normal1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1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/>
        <w:drawing>
          <wp:inline distT="0" distB="0" distL="0" distR="0">
            <wp:extent cx="5943600" cy="34544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98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c749d7"/>
    <w:pPr>
      <w:keepNext w:val="true"/>
      <w:keepLines/>
      <w:widowControl/>
      <w:suppressAutoHyphens w:val="true"/>
      <w:bidi w:val="0"/>
      <w:spacing w:lineRule="auto" w:line="264" w:before="0" w:after="498"/>
      <w:ind w:left="16" w:hanging="10"/>
      <w:jc w:val="left"/>
      <w:outlineLvl w:val="0"/>
    </w:pPr>
    <w:rPr>
      <w:rFonts w:ascii="Calibri" w:hAnsi="Calibri" w:eastAsia="Calibri" w:cs="Calibri"/>
      <w:color w:val="818181"/>
      <w:kern w:val="0"/>
      <w:sz w:val="30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49d7"/>
    <w:rPr>
      <w:rFonts w:ascii="Calibri" w:hAnsi="Calibri" w:eastAsia="Calibri" w:cs="Calibri"/>
      <w:color w:val="818181"/>
      <w:sz w:val="3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360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6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2526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0">
    <w:name w:val="TableGrid"/>
    <w:rsid w:val="00c749d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PracticalSubmission.dotx</Template>
  <TotalTime>178</TotalTime>
  <Application>LibreOffice/6.4.7.2$Linux_X86_64 LibreOffice_project/40$Build-2</Application>
  <Pages>2</Pages>
  <Words>67</Words>
  <Characters>468</Characters>
  <CharactersWithSpaces>524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2021-08-18T06:14:00Z</dcterms:created>
  <dc:creator>Shrey Viradiya</dc:creator>
  <dc:description/>
  <dc:language>en-IN</dc:language>
  <cp:lastModifiedBy/>
  <dcterms:modified xsi:type="dcterms:W3CDTF">2021-11-20T21:02:51Z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