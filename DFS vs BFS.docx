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ind w:left="0" w:right="567" w:hanging="0"/>
        <w:jc w:val="right"/>
        <w:rPr>
          <w:rFonts w:ascii="JetBrains Mono" w:hAnsi="JetBrains Mono" w:cs="JetBrains Mono"/>
        </w:rPr>
      </w:pPr>
      <w:r>
        <w:rPr>
          <w:rFonts w:cs="JetBrains Mono" w:ascii="JetBrains Mono" w:hAnsi="JetBrains Mono"/>
          <w:b/>
          <w:bCs/>
        </w:rPr>
        <w:t>Date</w:t>
      </w:r>
      <w:r>
        <w:rPr>
          <w:rFonts w:cs="JetBrains Mono" w:ascii="JetBrains Mono" w:hAnsi="JetBrains Mono"/>
        </w:rPr>
        <w:t xml:space="preserve">: </w:t>
      </w:r>
      <w:r>
        <w:rPr>
          <w:rFonts w:cs="JetBrains Mono" w:ascii="JetBrains Mono" w:hAnsi="JetBrains Mono"/>
        </w:rPr>
        <w:t>07</w:t>
      </w:r>
      <w:r>
        <w:rPr>
          <w:rFonts w:cs="JetBrains Mono" w:ascii="JetBrains Mono" w:hAnsi="JetBrains Mono"/>
        </w:rPr>
        <w:t>/0</w:t>
      </w:r>
      <w:r>
        <w:rPr>
          <w:rFonts w:cs="JetBrains Mono" w:ascii="JetBrains Mono" w:hAnsi="JetBrains Mono"/>
        </w:rPr>
        <w:t>9</w:t>
      </w:r>
      <w:r>
        <w:rPr>
          <w:rFonts w:cs="JetBrains Mono" w:ascii="JetBrains Mono" w:hAnsi="JetBrains Mono"/>
        </w:rPr>
        <w:t>/2021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rPr/>
      </w:pPr>
      <w:r>
        <w:rPr>
          <w:rFonts w:cs="JetBrains Mono" w:ascii="JetBrains Mono" w:hAnsi="JetBrains Mono"/>
          <w:sz w:val="56"/>
          <w:szCs w:val="56"/>
        </w:rPr>
        <w:t xml:space="preserve">Practical </w:t>
      </w:r>
      <w:r>
        <w:rPr>
          <w:rFonts w:cs="JetBrains Mono" w:ascii="JetBrains Mono" w:hAnsi="JetBrains Mono"/>
          <w:sz w:val="56"/>
          <w:szCs w:val="56"/>
        </w:rPr>
        <w:t>3 Extra</w:t>
      </w:r>
      <w:r>
        <w:rPr>
          <w:rFonts w:cs="JetBrains Mono" w:ascii="JetBrains Mono" w:hAnsi="JetBrains Mono"/>
          <w:sz w:val="56"/>
          <w:szCs w:val="56"/>
        </w:rPr>
        <w:t>:</w:t>
      </w:r>
    </w:p>
    <w:p>
      <w:pPr>
        <w:pStyle w:val="Normal"/>
        <w:rPr/>
      </w:pPr>
      <w:r>
        <w:rPr>
          <w:rFonts w:cs="JetBrains Mono" w:ascii="JetBrains Mono" w:hAnsi="JetBrains Mono"/>
          <w:sz w:val="32"/>
          <w:szCs w:val="32"/>
        </w:rPr>
        <w:t xml:space="preserve">2CSDE85 – </w:t>
      </w:r>
      <w:r>
        <w:rPr>
          <w:rFonts w:cs="JetBrains Mono" w:ascii="JetBrains Mono" w:hAnsi="JetBrains Mono"/>
          <w:color w:val="2E74B5" w:themeColor="accent5" w:themeShade="bf"/>
          <w:sz w:val="32"/>
          <w:szCs w:val="32"/>
        </w:rPr>
        <w:t>Artificial Intelligence</w:t>
      </w:r>
    </w:p>
    <w:p>
      <w:pPr>
        <w:pStyle w:val="Normal"/>
        <w:rPr>
          <w:rFonts w:ascii="JetBrains Mono" w:hAnsi="JetBrains Mono" w:cs="JetBrains Mono"/>
          <w:sz w:val="32"/>
          <w:szCs w:val="32"/>
        </w:rPr>
      </w:pPr>
      <w:r>
        <w:rPr>
          <w:rFonts w:cs="JetBrains Mono" w:ascii="JetBrains Mono" w:hAnsi="JetBrains Mono"/>
          <w:sz w:val="32"/>
          <w:szCs w:val="32"/>
        </w:rPr>
      </w:r>
    </w:p>
    <w:p>
      <w:pPr>
        <w:pStyle w:val="Normal"/>
        <w:rPr/>
      </w:pPr>
      <w:r>
        <w:rPr>
          <w:rFonts w:cs="JetBrains Mono" w:ascii="JetBrains Mono" w:hAnsi="JetBrains Mono"/>
          <w:color w:val="2E74B5" w:themeColor="accent5" w:themeShade="bf"/>
        </w:rPr>
        <w:t>Name</w:t>
      </w:r>
      <w:r>
        <w:rPr>
          <w:rFonts w:cs="JetBrains Mono" w:ascii="JetBrains Mono" w:hAnsi="JetBrains Mono"/>
        </w:rPr>
        <w:t>: Shrey Viradiya</w:t>
      </w:r>
    </w:p>
    <w:p>
      <w:pPr>
        <w:pStyle w:val="Normal"/>
        <w:rPr/>
      </w:pPr>
      <w:r>
        <w:rPr>
          <w:rFonts w:cs="JetBrains Mono" w:ascii="JetBrains Mono" w:hAnsi="JetBrains Mono"/>
          <w:color w:val="2E74B5" w:themeColor="accent5" w:themeShade="bf"/>
        </w:rPr>
        <w:t>Roll No</w:t>
      </w:r>
      <w:r>
        <w:rPr>
          <w:rFonts w:cs="JetBrains Mono" w:ascii="JetBrains Mono" w:hAnsi="JetBrains Mono"/>
        </w:rPr>
        <w:t>: 18BCE259</w:t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jc w:val="center"/>
        <w:rPr>
          <w:rFonts w:ascii="JetBrains Mono" w:hAnsi="JetBrains Mono" w:cs="JetBrains Mono"/>
        </w:rPr>
      </w:pPr>
      <w:r>
        <w:rPr>
          <w:rFonts w:cs="JetBrains Mono" w:ascii="JetBrains Mono" w:hAnsi="JetBrains Mono"/>
          <w:color w:val="2E74B5" w:themeColor="accent5" w:themeShade="bf"/>
        </w:rPr>
        <w:t>Aim</w:t>
      </w:r>
      <w:r>
        <w:rPr>
          <w:rFonts w:cs="JetBrains Mono" w:ascii="JetBrains Mono" w:hAnsi="JetBrains Mono"/>
        </w:rPr>
        <w:t>:</w:t>
      </w:r>
    </w:p>
    <w:p>
      <w:pPr>
        <w:pStyle w:val="Normal"/>
        <w:jc w:val="center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  <w:t>Comparison Table: BFS vs DFS</w:t>
      </w:r>
    </w:p>
    <w:p>
      <w:pPr>
        <w:pStyle w:val="Normal"/>
        <w:jc w:val="center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</w:p>
    <w:p>
      <w:pPr>
        <w:pStyle w:val="Normal"/>
        <w:rPr>
          <w:rFonts w:ascii="JetBrains Mono" w:hAnsi="JetBrains Mono" w:cs="JetBrains Mono"/>
        </w:rPr>
      </w:pPr>
      <w:r>
        <w:rPr>
          <w:rFonts w:cs="JetBrains Mono" w:ascii="JetBrains Mono" w:hAnsi="JetBrains Mono"/>
        </w:rPr>
      </w:r>
      <w:r>
        <w:br w:type="page"/>
      </w:r>
    </w:p>
    <w:tbl>
      <w:tblPr>
        <w:tblW w:w="1539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66"/>
        <w:gridCol w:w="2566"/>
        <w:gridCol w:w="2567"/>
        <w:gridCol w:w="2566"/>
        <w:gridCol w:w="2566"/>
        <w:gridCol w:w="2567"/>
      </w:tblGrid>
      <w:tr>
        <w:trPr/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pageBreakBefore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BFS Time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BFS Steps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DFS Time</w:t>
            </w:r>
          </w:p>
        </w:tc>
        <w:tc>
          <w:tcPr>
            <w:tcW w:w="2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DFS Steps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/>
                <w:b/>
                <w:bCs/>
                <w:sz w:val="28"/>
                <w:szCs w:val="28"/>
              </w:rPr>
            </w:pPr>
            <w:r>
              <w:rPr>
                <w:rFonts w:ascii="JetBrains Mono" w:hAnsi="JetBrains Mono"/>
                <w:b/>
                <w:bCs/>
                <w:sz w:val="28"/>
                <w:szCs w:val="28"/>
              </w:rPr>
              <w:t>DFS Depth Limit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[[0, 1, 3],</w:t>
            </w:r>
          </w:p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[4, 2, 6],</w:t>
            </w:r>
          </w:p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[7, 5, 8]]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6.67 ms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4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29.4 ms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4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[[4, 3, 6],</w:t>
            </w:r>
          </w:p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[2, 0, 1],</w:t>
            </w:r>
          </w:p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[7, 5, 8]]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b w:val="false"/>
                <w:i w:val="false"/>
                <w:caps w:val="false"/>
                <w:smallCaps w:val="false"/>
                <w:color w:val="auto"/>
                <w:spacing w:val="0"/>
                <w:sz w:val="25"/>
                <w:szCs w:val="24"/>
              </w:rPr>
            </w:pPr>
            <w:r>
              <w:rPr>
                <w:rFonts w:ascii="JetBrains Mono" w:hAnsi="JetBrains Mono"/>
                <w:b w:val="false"/>
                <w:i w:val="false"/>
                <w:caps w:val="false"/>
                <w:smallCaps w:val="false"/>
                <w:color w:val="auto"/>
                <w:spacing w:val="0"/>
                <w:sz w:val="25"/>
                <w:szCs w:val="24"/>
              </w:rPr>
              <w:t>29.4 ms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10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348 ms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14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15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[[0, 1, 2],</w:t>
            </w:r>
          </w:p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[4, 5, 3],</w:t>
            </w:r>
          </w:p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</w:t>
            </w:r>
            <w:r>
              <w:rPr>
                <w:rFonts w:ascii="JetBrains Mono" w:hAnsi="JetBrains Mono"/>
                <w:sz w:val="24"/>
                <w:szCs w:val="24"/>
              </w:rPr>
              <w:t>7, 8, 6]]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6.41 ms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4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877 ms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18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[[1, 3, 2], </w:t>
            </w:r>
          </w:p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 xml:space="preserve">[4, 5, 0], </w:t>
            </w:r>
          </w:p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[7, 8, 6]]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Taking too long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-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-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Empty Stack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[[1, 3, 2], </w:t>
            </w:r>
          </w:p>
          <w:p>
            <w:pPr>
              <w:pStyle w:val="TableContents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 xml:space="preserve">[4, 5, 0], </w:t>
            </w:r>
          </w:p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 xml:space="preserve"> </w:t>
            </w:r>
            <w:r>
              <w:rPr>
                <w:rFonts w:ascii="JetBrains Mono" w:hAnsi="JetBrains Mono"/>
                <w:sz w:val="24"/>
                <w:szCs w:val="24"/>
              </w:rPr>
              <w:t>[7, 8, 6]]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Taking too long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-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Taking too long</w:t>
            </w:r>
          </w:p>
        </w:tc>
        <w:tc>
          <w:tcPr>
            <w:tcW w:w="25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-</w:t>
            </w:r>
          </w:p>
        </w:tc>
        <w:tc>
          <w:tcPr>
            <w:tcW w:w="2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JetBrains Mono" w:hAnsi="JetBrains Mono"/>
                <w:sz w:val="24"/>
                <w:szCs w:val="24"/>
              </w:rPr>
            </w:pPr>
            <w:r>
              <w:rPr>
                <w:rFonts w:ascii="JetBrains Mono" w:hAnsi="JetBrains Mono"/>
                <w:sz w:val="24"/>
                <w:szCs w:val="24"/>
              </w:rPr>
              <w:t>30</w:t>
            </w:r>
          </w:p>
        </w:tc>
      </w:tr>
    </w:tbl>
    <w:p>
      <w:pPr>
        <w:pStyle w:val="Normal"/>
        <w:spacing w:lineRule="auto" w:line="360"/>
        <w:jc w:val="both"/>
        <w:rPr>
          <w:rFonts w:ascii="JetBrains Mono" w:hAnsi="JetBrains Mono" w:cs="JetBrains Mono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JetBrains Mono" w:hAnsi="JetBrains Mono" w:cs="JetBrains Mono"/>
        </w:rPr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98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1ae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01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3BAB-2BE3-45DC-9CCF-3E2B3248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PracticalSubmission.dotx</Template>
  <TotalTime>215</TotalTime>
  <Application>LibreOffice/6.4.7.2$Linux_X86_64 LibreOffice_project/40$Build-2</Application>
  <Pages>2</Pages>
  <Words>115</Words>
  <Characters>401</Characters>
  <CharactersWithSpaces>478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2021-08-04T04:54:00Z</dcterms:created>
  <dc:creator>Shrey Viradiya</dc:creator>
  <dc:description/>
  <dc:language>en-IN</dc:language>
  <cp:lastModifiedBy/>
  <cp:lastPrinted>2021-08-09T16:50:00Z</cp:lastPrinted>
  <dcterms:modified xsi:type="dcterms:W3CDTF">2021-09-13T20:40:55Z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